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73517" w14:textId="77777777" w:rsidR="00FF7616" w:rsidRDefault="00FF7616" w:rsidP="0096301D">
      <w:pPr>
        <w:pStyle w:val="ListParagraph"/>
        <w:spacing w:line="276" w:lineRule="auto"/>
        <w:rPr>
          <w:rFonts w:ascii="Verdana" w:hAnsi="Verdana"/>
          <w:color w:val="222222"/>
          <w:shd w:val="clear" w:color="auto" w:fill="FFFFFF"/>
        </w:rPr>
      </w:pPr>
    </w:p>
    <w:p w14:paraId="7C7C8A32" w14:textId="77777777" w:rsidR="00800DF0" w:rsidRPr="00FF7616" w:rsidRDefault="00800DF0" w:rsidP="00FF7616">
      <w:pPr>
        <w:rPr>
          <w:rFonts w:ascii="Verdana" w:hAnsi="Verdana"/>
          <w:color w:val="222222"/>
          <w:shd w:val="clear" w:color="auto" w:fill="FFFFFF"/>
        </w:rPr>
      </w:pPr>
    </w:p>
    <w:p w14:paraId="50CE8E02" w14:textId="77777777" w:rsidR="00CA5897" w:rsidRDefault="00CA5897"/>
    <w:p w14:paraId="1F2AC7A8" w14:textId="77777777" w:rsidR="00CA5897" w:rsidRDefault="00CA5897"/>
    <w:p w14:paraId="473A4535" w14:textId="77777777" w:rsidR="00527338" w:rsidRDefault="00527338"/>
    <w:p w14:paraId="217DDF8B" w14:textId="77777777" w:rsidR="00A50E2A" w:rsidRDefault="009C5438" w:rsidP="0052733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0CAF492" wp14:editId="651565D8">
            <wp:extent cx="3044825" cy="7588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9070" w14:textId="77777777" w:rsidR="009627B3" w:rsidRDefault="009627B3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22030D" w14:paraId="78AB0CEF" w14:textId="77777777" w:rsidTr="0022030D">
        <w:trPr>
          <w:cantSplit/>
          <w:trHeight w:val="4958"/>
        </w:trPr>
        <w:tc>
          <w:tcPr>
            <w:tcW w:w="7283" w:type="dxa"/>
            <w:shd w:val="clear" w:color="auto" w:fill="auto"/>
            <w:vAlign w:val="center"/>
          </w:tcPr>
          <w:p w14:paraId="0BB31AB1" w14:textId="4A952513" w:rsidR="009627B3" w:rsidRDefault="007C3A95" w:rsidP="0005417B">
            <w:pPr>
              <w:spacing w:after="0" w:line="260" w:lineRule="auto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Development of a python zip file password cracker</w:t>
            </w:r>
          </w:p>
          <w:p w14:paraId="7113B178" w14:textId="77777777" w:rsidR="009627B3" w:rsidRDefault="009627B3" w:rsidP="009627B3">
            <w:pPr>
              <w:rPr>
                <w:rFonts w:ascii="Verdana" w:hAnsi="Verdana"/>
                <w:color w:val="222222"/>
                <w:shd w:val="clear" w:color="auto" w:fill="FFFFFF"/>
              </w:rPr>
            </w:pPr>
          </w:p>
          <w:p w14:paraId="6D78C6F5" w14:textId="77777777" w:rsidR="00F84806" w:rsidRPr="00F84806" w:rsidRDefault="00F84806" w:rsidP="009627B3">
            <w:pPr>
              <w:rPr>
                <w:rFonts w:ascii="Verdana" w:hAnsi="Verdana"/>
                <w:i/>
                <w:color w:val="222222"/>
                <w:shd w:val="clear" w:color="auto" w:fill="FFFFFF"/>
              </w:rPr>
            </w:pPr>
          </w:p>
          <w:p w14:paraId="4D759DA3" w14:textId="2A41EF25" w:rsidR="0022030D" w:rsidRPr="009627B3" w:rsidRDefault="007C3A95" w:rsidP="009627B3">
            <w:pPr>
              <w:spacing w:after="161"/>
              <w:ind w:right="207"/>
              <w:jc w:val="center"/>
              <w:rPr>
                <w:b/>
              </w:rPr>
            </w:pPr>
            <w:r>
              <w:rPr>
                <w:b/>
                <w:sz w:val="40"/>
              </w:rPr>
              <w:t>By Myles Daniels 2104397</w:t>
            </w:r>
          </w:p>
          <w:p w14:paraId="342D6123" w14:textId="517F31A7" w:rsidR="0022030D" w:rsidRPr="008750A3" w:rsidRDefault="0022030D" w:rsidP="0022030D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CMP</w:t>
            </w:r>
            <w:r w:rsidR="007C3A95">
              <w:rPr>
                <w:sz w:val="30"/>
              </w:rPr>
              <w:t>320</w:t>
            </w:r>
            <w:r w:rsidR="002E653A">
              <w:rPr>
                <w:sz w:val="30"/>
              </w:rPr>
              <w:t xml:space="preserve">: </w:t>
            </w:r>
            <w:r w:rsidR="007C3A95">
              <w:rPr>
                <w:sz w:val="30"/>
              </w:rPr>
              <w:t>Advanced Ethical Hacking</w:t>
            </w:r>
          </w:p>
          <w:p w14:paraId="4BF45D45" w14:textId="550D55FF" w:rsidR="0022030D" w:rsidRDefault="0022030D" w:rsidP="0022030D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2</w:t>
            </w:r>
            <w:r w:rsidR="00DF1721">
              <w:rPr>
                <w:sz w:val="30"/>
              </w:rPr>
              <w:t>02</w:t>
            </w:r>
            <w:r w:rsidR="007C3A95">
              <w:rPr>
                <w:sz w:val="30"/>
              </w:rPr>
              <w:t>3</w:t>
            </w:r>
            <w:r w:rsidRPr="008750A3">
              <w:rPr>
                <w:sz w:val="30"/>
              </w:rPr>
              <w:t>/</w:t>
            </w:r>
            <w:r w:rsidR="00F84806">
              <w:rPr>
                <w:sz w:val="30"/>
              </w:rPr>
              <w:t>2</w:t>
            </w:r>
            <w:r w:rsidR="007C3A95">
              <w:rPr>
                <w:sz w:val="30"/>
              </w:rPr>
              <w:t>4</w:t>
            </w:r>
          </w:p>
        </w:tc>
      </w:tr>
    </w:tbl>
    <w:p w14:paraId="551C2A1A" w14:textId="77777777" w:rsidR="0022030D" w:rsidRDefault="0022030D"/>
    <w:p w14:paraId="34881C42" w14:textId="77777777" w:rsidR="0022030D" w:rsidRDefault="0022030D"/>
    <w:p w14:paraId="64B0F0A2" w14:textId="77777777" w:rsidR="0022030D" w:rsidRDefault="0022030D"/>
    <w:p w14:paraId="730C5CD4" w14:textId="77777777" w:rsidR="0022030D" w:rsidRDefault="0022030D"/>
    <w:p w14:paraId="3C521306" w14:textId="77777777" w:rsidR="0022030D" w:rsidRDefault="0022030D"/>
    <w:p w14:paraId="33B09723" w14:textId="77777777" w:rsidR="0022030D" w:rsidRDefault="0022030D"/>
    <w:p w14:paraId="18A2D7E8" w14:textId="77777777" w:rsidR="0022030D" w:rsidRDefault="0022030D"/>
    <w:p w14:paraId="3A41AFFB" w14:textId="77777777" w:rsidR="0022030D" w:rsidRDefault="0022030D"/>
    <w:p w14:paraId="0508FBB7" w14:textId="77777777" w:rsidR="0022030D" w:rsidRDefault="0022030D"/>
    <w:p w14:paraId="44AD528E" w14:textId="77777777" w:rsidR="0022030D" w:rsidRDefault="0022030D"/>
    <w:p w14:paraId="4844D878" w14:textId="77777777" w:rsidR="00CA5897" w:rsidRDefault="00CA5897"/>
    <w:p w14:paraId="143146FE" w14:textId="77777777" w:rsidR="00CA5897" w:rsidRDefault="00CA5897"/>
    <w:p w14:paraId="417D381E" w14:textId="77777777" w:rsidR="00CA5897" w:rsidRDefault="00CA5897"/>
    <w:p w14:paraId="7BDEB96D" w14:textId="77777777" w:rsidR="00CA5897" w:rsidRDefault="00CA5897"/>
    <w:p w14:paraId="2A7C8555" w14:textId="77777777" w:rsidR="00CA5897" w:rsidRDefault="00CA5897"/>
    <w:p w14:paraId="0613D5BD" w14:textId="77777777" w:rsidR="0022030D" w:rsidRDefault="0022030D"/>
    <w:p w14:paraId="41FB6E8E" w14:textId="77777777" w:rsidR="009627B3" w:rsidRDefault="009627B3"/>
    <w:p w14:paraId="65CD0E95" w14:textId="77777777" w:rsidR="0022030D" w:rsidRDefault="0022030D"/>
    <w:p w14:paraId="06B55189" w14:textId="77777777" w:rsidR="0022030D" w:rsidRDefault="0022030D"/>
    <w:p w14:paraId="75059B5B" w14:textId="77777777" w:rsidR="0022030D" w:rsidRDefault="0022030D"/>
    <w:p w14:paraId="7325E0CD" w14:textId="77777777" w:rsidR="0022030D" w:rsidRDefault="0022030D"/>
    <w:p w14:paraId="0F2E044C" w14:textId="77777777" w:rsidR="0022030D" w:rsidRDefault="0022030D"/>
    <w:p w14:paraId="736799C5" w14:textId="77777777" w:rsidR="0022030D" w:rsidRDefault="0022030D" w:rsidP="0022030D">
      <w:pPr>
        <w:framePr w:hSpace="180" w:wrap="around" w:vAnchor="page" w:hAnchor="margin" w:xAlign="center" w:y="7553"/>
        <w:spacing w:line="240" w:lineRule="auto"/>
        <w:jc w:val="center"/>
        <w:rPr>
          <w:i/>
          <w:sz w:val="24"/>
          <w:szCs w:val="24"/>
        </w:rPr>
      </w:pPr>
    </w:p>
    <w:p w14:paraId="68830350" w14:textId="77777777" w:rsidR="00CA5897" w:rsidRDefault="0022030D">
      <w:pPr>
        <w:rPr>
          <w:i/>
          <w:sz w:val="24"/>
          <w:szCs w:val="24"/>
        </w:rPr>
      </w:pPr>
      <w:r w:rsidRPr="00C015A8">
        <w:rPr>
          <w:i/>
          <w:sz w:val="24"/>
          <w:szCs w:val="24"/>
        </w:rPr>
        <w:t>Note that Information contained in this document is for educational purposes.</w:t>
      </w:r>
      <w:r w:rsidR="00CA5897">
        <w:rPr>
          <w:i/>
          <w:sz w:val="24"/>
          <w:szCs w:val="24"/>
        </w:rPr>
        <w:br w:type="page"/>
      </w:r>
    </w:p>
    <w:p w14:paraId="052311DF" w14:textId="77777777" w:rsidR="00CA5897" w:rsidRDefault="00CA5897" w:rsidP="0022030D">
      <w:pPr>
        <w:rPr>
          <w:i/>
          <w:sz w:val="24"/>
          <w:szCs w:val="24"/>
        </w:rPr>
      </w:pPr>
    </w:p>
    <w:p w14:paraId="2D714A84" w14:textId="23F6D0C9" w:rsidR="00FF69A5" w:rsidRPr="00CA5897" w:rsidRDefault="00974F37" w:rsidP="003363BE">
      <w:pPr>
        <w:pStyle w:val="Abtracttitle"/>
        <w:rPr>
          <w:sz w:val="36"/>
        </w:rPr>
      </w:pPr>
      <w:r w:rsidRPr="00974F37">
        <w:t>Abstract</w:t>
      </w:r>
      <w:r w:rsidR="009627B3">
        <w:t xml:space="preserve"> </w:t>
      </w:r>
    </w:p>
    <w:p w14:paraId="6E446DC3" w14:textId="77777777" w:rsidR="005461D0" w:rsidRDefault="005A0648" w:rsidP="004D7B3D">
      <w:pPr>
        <w:ind w:left="19" w:right="201"/>
      </w:pPr>
      <w:r>
        <w:t>This section</w:t>
      </w:r>
      <w:r w:rsidR="00CA5897" w:rsidRPr="00CA5897">
        <w:t xml:space="preserve"> should be an </w:t>
      </w:r>
      <w:r w:rsidR="00CA5897" w:rsidRPr="005A0648">
        <w:rPr>
          <w:b/>
          <w:color w:val="FF0000"/>
        </w:rPr>
        <w:t>attention grabber</w:t>
      </w:r>
      <w:r w:rsidR="00CA5897" w:rsidRPr="00CA5897">
        <w:t xml:space="preserve">. </w:t>
      </w:r>
      <w:r>
        <w:t>It</w:t>
      </w:r>
      <w:r w:rsidR="00CA5897" w:rsidRPr="00CA5897">
        <w:t xml:space="preserve"> should provide a short summary of what your paper is about so provide enough detail </w:t>
      </w:r>
      <w:r w:rsidR="00F84806">
        <w:t xml:space="preserve">that </w:t>
      </w:r>
      <w:r w:rsidR="004D7B3D">
        <w:t xml:space="preserve">allows the reader to decide if the report is of interest. </w:t>
      </w:r>
      <w:r w:rsidR="004D7B3D" w:rsidRPr="008750A3">
        <w:t>This</w:t>
      </w:r>
      <w:r w:rsidR="00490D11">
        <w:t xml:space="preserve"> section</w:t>
      </w:r>
      <w:r w:rsidR="004D7B3D" w:rsidRPr="008750A3">
        <w:t xml:space="preserve"> is stand alone and should not refer to any other part of the document.</w:t>
      </w:r>
      <w:r w:rsidR="00F84806">
        <w:t xml:space="preserve"> </w:t>
      </w:r>
    </w:p>
    <w:p w14:paraId="5233BA70" w14:textId="77777777" w:rsidR="00CA5897" w:rsidRDefault="00F84806" w:rsidP="001E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01"/>
        <w:rPr>
          <w:b/>
          <w:sz w:val="28"/>
          <w:szCs w:val="28"/>
        </w:rPr>
      </w:pPr>
      <w:r w:rsidRPr="002869C3">
        <w:rPr>
          <w:b/>
          <w:sz w:val="28"/>
          <w:szCs w:val="28"/>
        </w:rPr>
        <w:t>Note: - Do not us</w:t>
      </w:r>
      <w:r w:rsidR="005461D0" w:rsidRPr="002869C3">
        <w:rPr>
          <w:b/>
          <w:sz w:val="28"/>
          <w:szCs w:val="28"/>
        </w:rPr>
        <w:t>e I or we in an academic report!!</w:t>
      </w:r>
      <w:r w:rsidR="001E01AD">
        <w:rPr>
          <w:b/>
          <w:sz w:val="28"/>
          <w:szCs w:val="28"/>
        </w:rPr>
        <w:t xml:space="preserve"> </w:t>
      </w:r>
    </w:p>
    <w:p w14:paraId="25844A68" w14:textId="77777777" w:rsidR="002869C3" w:rsidRPr="00A56B6F" w:rsidRDefault="002869C3" w:rsidP="001E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01"/>
        <w:rPr>
          <w:b/>
          <w:sz w:val="28"/>
          <w:szCs w:val="28"/>
        </w:rPr>
      </w:pPr>
      <w:r>
        <w:rPr>
          <w:b/>
          <w:sz w:val="28"/>
          <w:szCs w:val="28"/>
        </w:rPr>
        <w:t>Note: - The Abstract should be before the TABLE OF CONTE</w:t>
      </w:r>
      <w:r w:rsidR="00A56B6F">
        <w:rPr>
          <w:b/>
          <w:sz w:val="28"/>
          <w:szCs w:val="28"/>
        </w:rPr>
        <w:t>NTS and don’t number it. Remember, it’s separate from the body of the report.</w:t>
      </w:r>
    </w:p>
    <w:p w14:paraId="5F274AF3" w14:textId="77777777" w:rsidR="004D7B3D" w:rsidRDefault="004D7B3D" w:rsidP="004D7B3D">
      <w:pPr>
        <w:ind w:left="19" w:right="201"/>
      </w:pPr>
      <w:r>
        <w:t xml:space="preserve">You should include 3 </w:t>
      </w:r>
      <w:r w:rsidR="00E935C0">
        <w:t xml:space="preserve">short </w:t>
      </w:r>
      <w:r w:rsidR="005A0648">
        <w:t>sections</w:t>
      </w:r>
      <w:r w:rsidR="00A56B6F">
        <w:t xml:space="preserve"> (it may be an idea to use 3 different paragraphs)</w:t>
      </w:r>
      <w:r w:rsidR="005A0648">
        <w:t>:</w:t>
      </w:r>
    </w:p>
    <w:p w14:paraId="01733DF3" w14:textId="77777777" w:rsidR="004D7B3D" w:rsidRDefault="004D7B3D" w:rsidP="00C545A5">
      <w:pPr>
        <w:ind w:left="567" w:right="201" w:hanging="567"/>
      </w:pPr>
      <w:r>
        <w:t>•</w:t>
      </w:r>
      <w:r>
        <w:tab/>
        <w:t xml:space="preserve">Background to the paper </w:t>
      </w:r>
      <w:r w:rsidR="00E935C0">
        <w:t>and aim of what you’re trying to achieve</w:t>
      </w:r>
      <w:r w:rsidR="0030070E">
        <w:t>.</w:t>
      </w:r>
    </w:p>
    <w:p w14:paraId="3D1C3572" w14:textId="77777777" w:rsidR="004D7B3D" w:rsidRDefault="004D7B3D" w:rsidP="00C545A5">
      <w:pPr>
        <w:ind w:left="567" w:right="201" w:hanging="567"/>
      </w:pPr>
      <w:r>
        <w:t>•</w:t>
      </w:r>
      <w:r>
        <w:tab/>
        <w:t>What you did</w:t>
      </w:r>
      <w:r w:rsidR="005A0648">
        <w:t xml:space="preserve"> (and how)</w:t>
      </w:r>
      <w:r w:rsidR="0030070E">
        <w:t>.</w:t>
      </w:r>
      <w:r w:rsidR="00493CEF">
        <w:t xml:space="preserve"> (</w:t>
      </w:r>
      <w:r w:rsidR="00493CEF" w:rsidRPr="00493CEF">
        <w:rPr>
          <w:b/>
        </w:rPr>
        <w:t xml:space="preserve">past </w:t>
      </w:r>
      <w:r w:rsidR="00493CEF">
        <w:rPr>
          <w:b/>
        </w:rPr>
        <w:t>t</w:t>
      </w:r>
      <w:r w:rsidR="00493CEF" w:rsidRPr="00493CEF">
        <w:rPr>
          <w:b/>
        </w:rPr>
        <w:t>ense</w:t>
      </w:r>
      <w:r w:rsidR="00493CEF">
        <w:t>)</w:t>
      </w:r>
    </w:p>
    <w:p w14:paraId="7E3B29A8" w14:textId="77777777" w:rsidR="004D7B3D" w:rsidRDefault="004D7B3D" w:rsidP="00C545A5">
      <w:pPr>
        <w:ind w:left="567" w:right="201" w:hanging="567"/>
      </w:pPr>
      <w:r>
        <w:t>•</w:t>
      </w:r>
      <w:r>
        <w:tab/>
        <w:t>What you found</w:t>
      </w:r>
      <w:r w:rsidR="00C545A5">
        <w:t xml:space="preserve"> and what you conclude from your findings</w:t>
      </w:r>
      <w:r>
        <w:t xml:space="preserve"> (not too much detail</w:t>
      </w:r>
      <w:r w:rsidR="00C545A5">
        <w:t xml:space="preserve"> but enough t</w:t>
      </w:r>
      <w:r w:rsidR="00CA5897">
        <w:t xml:space="preserve">o show that your project </w:t>
      </w:r>
      <w:r w:rsidR="00F84806">
        <w:t>wa</w:t>
      </w:r>
      <w:r w:rsidR="00CA5897">
        <w:t xml:space="preserve">s </w:t>
      </w:r>
      <w:r w:rsidR="0030070E">
        <w:t xml:space="preserve">clearly </w:t>
      </w:r>
      <w:r w:rsidR="00CA5897" w:rsidRPr="0030070E">
        <w:t>wonderful</w:t>
      </w:r>
      <w:r w:rsidR="005A0648">
        <w:t>)</w:t>
      </w:r>
      <w:r w:rsidR="0030070E">
        <w:t>.</w:t>
      </w:r>
      <w:r w:rsidR="00801BA7">
        <w:t xml:space="preserve"> Not all projects are a success – and that’s ok too for the purpose of this work, and you can point that out – but preferably with </w:t>
      </w:r>
      <w:r w:rsidR="00DF1721">
        <w:t xml:space="preserve">possible </w:t>
      </w:r>
      <w:r w:rsidR="00801BA7">
        <w:t>solutions.</w:t>
      </w:r>
      <w:r w:rsidR="00493CEF">
        <w:t xml:space="preserve"> (</w:t>
      </w:r>
      <w:r w:rsidR="00493CEF" w:rsidRPr="00493CEF">
        <w:rPr>
          <w:b/>
        </w:rPr>
        <w:t xml:space="preserve">past </w:t>
      </w:r>
      <w:r w:rsidR="00493CEF">
        <w:rPr>
          <w:b/>
        </w:rPr>
        <w:t>t</w:t>
      </w:r>
      <w:r w:rsidR="00493CEF" w:rsidRPr="00493CEF">
        <w:rPr>
          <w:b/>
        </w:rPr>
        <w:t>ense</w:t>
      </w:r>
      <w:r w:rsidR="00493CEF">
        <w:t>)</w:t>
      </w:r>
    </w:p>
    <w:p w14:paraId="5F492B34" w14:textId="77777777" w:rsidR="00977C19" w:rsidRDefault="00977C19"/>
    <w:p w14:paraId="150B6513" w14:textId="77777777" w:rsidR="004C6BF5" w:rsidRDefault="004C6BF5"/>
    <w:p w14:paraId="7131550E" w14:textId="77777777" w:rsidR="00AD59AD" w:rsidRDefault="00AD59AD"/>
    <w:p w14:paraId="0C98DB0C" w14:textId="77777777" w:rsidR="00AD59AD" w:rsidRDefault="00AD59AD"/>
    <w:p w14:paraId="5F1810A2" w14:textId="77777777" w:rsidR="00833EA1" w:rsidRDefault="00833EA1"/>
    <w:p w14:paraId="3942F650" w14:textId="77777777" w:rsidR="00833EA1" w:rsidRDefault="00833EA1"/>
    <w:p w14:paraId="58F01E46" w14:textId="77777777" w:rsidR="00974F37" w:rsidRDefault="00974F37"/>
    <w:p w14:paraId="0EC63AA6" w14:textId="77777777" w:rsidR="00FF69A5" w:rsidRDefault="00FF69A5" w:rsidP="00974F37"/>
    <w:p w14:paraId="65C4B643" w14:textId="77777777" w:rsidR="008A58E3" w:rsidRDefault="00527338" w:rsidP="00712DC9">
      <w:pPr>
        <w:pStyle w:val="Title"/>
      </w:pPr>
      <w:r>
        <w:br w:type="page"/>
      </w:r>
    </w:p>
    <w:sdt>
      <w:sdtPr>
        <w:rPr>
          <w:b w:val="0"/>
          <w:sz w:val="22"/>
          <w:szCs w:val="22"/>
        </w:rPr>
        <w:id w:val="-2659234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6911EE0" w14:textId="77777777" w:rsidR="00712DC9" w:rsidRPr="00712DC9" w:rsidRDefault="00712DC9" w:rsidP="003363BE">
          <w:pPr>
            <w:pStyle w:val="Abtracttitle"/>
          </w:pPr>
          <w:r w:rsidRPr="00974F37">
            <w:t>Contents</w:t>
          </w:r>
        </w:p>
        <w:p w14:paraId="485A5EDA" w14:textId="77777777" w:rsidR="001E01AD" w:rsidRDefault="00647F3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r>
            <w:fldChar w:fldCharType="begin"/>
          </w:r>
          <w:r w:rsidR="00712DC9">
            <w:instrText xml:space="preserve"> TOC \o "1-3" \h \z \u </w:instrText>
          </w:r>
          <w:r>
            <w:fldChar w:fldCharType="separate"/>
          </w:r>
          <w:hyperlink w:anchor="_Toc82239455" w:history="1">
            <w:r w:rsidR="001E01AD" w:rsidRPr="0041529D">
              <w:rPr>
                <w:rStyle w:val="Hyperlink"/>
                <w:noProof/>
              </w:rPr>
              <w:t>1</w:t>
            </w:r>
            <w:r w:rsidR="001E01AD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E01AD" w:rsidRPr="0041529D">
              <w:rPr>
                <w:rStyle w:val="Hyperlink"/>
                <w:noProof/>
              </w:rPr>
              <w:t>Introduction</w:t>
            </w:r>
            <w:r w:rsidR="001E01AD">
              <w:rPr>
                <w:noProof/>
                <w:webHidden/>
              </w:rPr>
              <w:tab/>
            </w:r>
            <w:r w:rsidR="001E01AD">
              <w:rPr>
                <w:noProof/>
                <w:webHidden/>
              </w:rPr>
              <w:fldChar w:fldCharType="begin"/>
            </w:r>
            <w:r w:rsidR="001E01AD">
              <w:rPr>
                <w:noProof/>
                <w:webHidden/>
              </w:rPr>
              <w:instrText xml:space="preserve"> PAGEREF _Toc82239455 \h </w:instrText>
            </w:r>
            <w:r w:rsidR="001E01AD">
              <w:rPr>
                <w:noProof/>
                <w:webHidden/>
              </w:rPr>
            </w:r>
            <w:r w:rsidR="001E01AD">
              <w:rPr>
                <w:noProof/>
                <w:webHidden/>
              </w:rPr>
              <w:fldChar w:fldCharType="separate"/>
            </w:r>
            <w:r w:rsidR="001E01AD">
              <w:rPr>
                <w:noProof/>
                <w:webHidden/>
              </w:rPr>
              <w:t>1</w:t>
            </w:r>
            <w:r w:rsidR="001E01AD">
              <w:rPr>
                <w:noProof/>
                <w:webHidden/>
              </w:rPr>
              <w:fldChar w:fldCharType="end"/>
            </w:r>
          </w:hyperlink>
        </w:p>
        <w:p w14:paraId="4DF5A51D" w14:textId="77777777" w:rsidR="001E01A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82239456" w:history="1">
            <w:r w:rsidR="001E01AD" w:rsidRPr="0041529D">
              <w:rPr>
                <w:rStyle w:val="Hyperlink"/>
                <w:noProof/>
              </w:rPr>
              <w:t>1.1</w:t>
            </w:r>
            <w:r w:rsidR="001E01AD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E01AD" w:rsidRPr="0041529D">
              <w:rPr>
                <w:rStyle w:val="Hyperlink"/>
                <w:noProof/>
              </w:rPr>
              <w:t>Background</w:t>
            </w:r>
            <w:r w:rsidR="001E01AD">
              <w:rPr>
                <w:noProof/>
                <w:webHidden/>
              </w:rPr>
              <w:tab/>
            </w:r>
            <w:r w:rsidR="001E01AD">
              <w:rPr>
                <w:noProof/>
                <w:webHidden/>
              </w:rPr>
              <w:fldChar w:fldCharType="begin"/>
            </w:r>
            <w:r w:rsidR="001E01AD">
              <w:rPr>
                <w:noProof/>
                <w:webHidden/>
              </w:rPr>
              <w:instrText xml:space="preserve"> PAGEREF _Toc82239456 \h </w:instrText>
            </w:r>
            <w:r w:rsidR="001E01AD">
              <w:rPr>
                <w:noProof/>
                <w:webHidden/>
              </w:rPr>
            </w:r>
            <w:r w:rsidR="001E01AD">
              <w:rPr>
                <w:noProof/>
                <w:webHidden/>
              </w:rPr>
              <w:fldChar w:fldCharType="separate"/>
            </w:r>
            <w:r w:rsidR="001E01AD">
              <w:rPr>
                <w:noProof/>
                <w:webHidden/>
              </w:rPr>
              <w:t>1</w:t>
            </w:r>
            <w:r w:rsidR="001E01AD">
              <w:rPr>
                <w:noProof/>
                <w:webHidden/>
              </w:rPr>
              <w:fldChar w:fldCharType="end"/>
            </w:r>
          </w:hyperlink>
        </w:p>
        <w:p w14:paraId="63CC3428" w14:textId="77777777" w:rsidR="001E01A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82239457" w:history="1">
            <w:r w:rsidR="001E01AD" w:rsidRPr="0041529D">
              <w:rPr>
                <w:rStyle w:val="Hyperlink"/>
                <w:noProof/>
              </w:rPr>
              <w:t>1.2</w:t>
            </w:r>
            <w:r w:rsidR="001E01AD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E01AD" w:rsidRPr="0041529D">
              <w:rPr>
                <w:rStyle w:val="Hyperlink"/>
                <w:noProof/>
              </w:rPr>
              <w:t>Aim</w:t>
            </w:r>
            <w:r w:rsidR="001E01AD">
              <w:rPr>
                <w:noProof/>
                <w:webHidden/>
              </w:rPr>
              <w:tab/>
            </w:r>
            <w:r w:rsidR="001E01AD">
              <w:rPr>
                <w:noProof/>
                <w:webHidden/>
              </w:rPr>
              <w:fldChar w:fldCharType="begin"/>
            </w:r>
            <w:r w:rsidR="001E01AD">
              <w:rPr>
                <w:noProof/>
                <w:webHidden/>
              </w:rPr>
              <w:instrText xml:space="preserve"> PAGEREF _Toc82239457 \h </w:instrText>
            </w:r>
            <w:r w:rsidR="001E01AD">
              <w:rPr>
                <w:noProof/>
                <w:webHidden/>
              </w:rPr>
            </w:r>
            <w:r w:rsidR="001E01AD">
              <w:rPr>
                <w:noProof/>
                <w:webHidden/>
              </w:rPr>
              <w:fldChar w:fldCharType="separate"/>
            </w:r>
            <w:r w:rsidR="001E01AD">
              <w:rPr>
                <w:noProof/>
                <w:webHidden/>
              </w:rPr>
              <w:t>1</w:t>
            </w:r>
            <w:r w:rsidR="001E01AD">
              <w:rPr>
                <w:noProof/>
                <w:webHidden/>
              </w:rPr>
              <w:fldChar w:fldCharType="end"/>
            </w:r>
          </w:hyperlink>
        </w:p>
        <w:p w14:paraId="2BF9CE94" w14:textId="77777777" w:rsidR="001E01A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82239458" w:history="1">
            <w:r w:rsidR="001E01AD" w:rsidRPr="0041529D">
              <w:rPr>
                <w:rStyle w:val="Hyperlink"/>
                <w:noProof/>
              </w:rPr>
              <w:t>2</w:t>
            </w:r>
            <w:r w:rsidR="001E01AD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E01AD" w:rsidRPr="0041529D">
              <w:rPr>
                <w:rStyle w:val="Hyperlink"/>
                <w:noProof/>
              </w:rPr>
              <w:t>Procedure</w:t>
            </w:r>
            <w:r w:rsidR="001E01AD">
              <w:rPr>
                <w:noProof/>
                <w:webHidden/>
              </w:rPr>
              <w:tab/>
            </w:r>
            <w:r w:rsidR="001E01AD">
              <w:rPr>
                <w:noProof/>
                <w:webHidden/>
              </w:rPr>
              <w:fldChar w:fldCharType="begin"/>
            </w:r>
            <w:r w:rsidR="001E01AD">
              <w:rPr>
                <w:noProof/>
                <w:webHidden/>
              </w:rPr>
              <w:instrText xml:space="preserve"> PAGEREF _Toc82239458 \h </w:instrText>
            </w:r>
            <w:r w:rsidR="001E01AD">
              <w:rPr>
                <w:noProof/>
                <w:webHidden/>
              </w:rPr>
            </w:r>
            <w:r w:rsidR="001E01AD">
              <w:rPr>
                <w:noProof/>
                <w:webHidden/>
              </w:rPr>
              <w:fldChar w:fldCharType="separate"/>
            </w:r>
            <w:r w:rsidR="001E01AD">
              <w:rPr>
                <w:noProof/>
                <w:webHidden/>
              </w:rPr>
              <w:t>2</w:t>
            </w:r>
            <w:r w:rsidR="001E01AD">
              <w:rPr>
                <w:noProof/>
                <w:webHidden/>
              </w:rPr>
              <w:fldChar w:fldCharType="end"/>
            </w:r>
          </w:hyperlink>
        </w:p>
        <w:p w14:paraId="2976DAC2" w14:textId="77777777" w:rsidR="001E01A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82239459" w:history="1">
            <w:r w:rsidR="001E01AD" w:rsidRPr="0041529D">
              <w:rPr>
                <w:rStyle w:val="Hyperlink"/>
                <w:noProof/>
              </w:rPr>
              <w:t>2.1</w:t>
            </w:r>
            <w:r w:rsidR="001E01AD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E01AD" w:rsidRPr="0041529D">
              <w:rPr>
                <w:rStyle w:val="Hyperlink"/>
                <w:noProof/>
              </w:rPr>
              <w:t>Overview of Procedure</w:t>
            </w:r>
            <w:r w:rsidR="001E01AD">
              <w:rPr>
                <w:noProof/>
                <w:webHidden/>
              </w:rPr>
              <w:tab/>
            </w:r>
            <w:r w:rsidR="001E01AD">
              <w:rPr>
                <w:noProof/>
                <w:webHidden/>
              </w:rPr>
              <w:fldChar w:fldCharType="begin"/>
            </w:r>
            <w:r w:rsidR="001E01AD">
              <w:rPr>
                <w:noProof/>
                <w:webHidden/>
              </w:rPr>
              <w:instrText xml:space="preserve"> PAGEREF _Toc82239459 \h </w:instrText>
            </w:r>
            <w:r w:rsidR="001E01AD">
              <w:rPr>
                <w:noProof/>
                <w:webHidden/>
              </w:rPr>
            </w:r>
            <w:r w:rsidR="001E01AD">
              <w:rPr>
                <w:noProof/>
                <w:webHidden/>
              </w:rPr>
              <w:fldChar w:fldCharType="separate"/>
            </w:r>
            <w:r w:rsidR="001E01AD">
              <w:rPr>
                <w:noProof/>
                <w:webHidden/>
              </w:rPr>
              <w:t>2</w:t>
            </w:r>
            <w:r w:rsidR="001E01AD">
              <w:rPr>
                <w:noProof/>
                <w:webHidden/>
              </w:rPr>
              <w:fldChar w:fldCharType="end"/>
            </w:r>
          </w:hyperlink>
        </w:p>
        <w:p w14:paraId="4FB319E5" w14:textId="77777777" w:rsidR="001E01A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82239460" w:history="1">
            <w:r w:rsidR="001E01AD" w:rsidRPr="0041529D">
              <w:rPr>
                <w:rStyle w:val="Hyperlink"/>
                <w:noProof/>
              </w:rPr>
              <w:t>2.2</w:t>
            </w:r>
            <w:r w:rsidR="001E01AD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E01AD" w:rsidRPr="0041529D">
              <w:rPr>
                <w:rStyle w:val="Hyperlink"/>
                <w:noProof/>
              </w:rPr>
              <w:t>Sub-Heading</w:t>
            </w:r>
            <w:r w:rsidR="001E01AD">
              <w:rPr>
                <w:noProof/>
                <w:webHidden/>
              </w:rPr>
              <w:tab/>
            </w:r>
            <w:r w:rsidR="001E01AD">
              <w:rPr>
                <w:noProof/>
                <w:webHidden/>
              </w:rPr>
              <w:fldChar w:fldCharType="begin"/>
            </w:r>
            <w:r w:rsidR="001E01AD">
              <w:rPr>
                <w:noProof/>
                <w:webHidden/>
              </w:rPr>
              <w:instrText xml:space="preserve"> PAGEREF _Toc82239460 \h </w:instrText>
            </w:r>
            <w:r w:rsidR="001E01AD">
              <w:rPr>
                <w:noProof/>
                <w:webHidden/>
              </w:rPr>
            </w:r>
            <w:r w:rsidR="001E01AD">
              <w:rPr>
                <w:noProof/>
                <w:webHidden/>
              </w:rPr>
              <w:fldChar w:fldCharType="separate"/>
            </w:r>
            <w:r w:rsidR="001E01AD">
              <w:rPr>
                <w:noProof/>
                <w:webHidden/>
              </w:rPr>
              <w:t>2</w:t>
            </w:r>
            <w:r w:rsidR="001E01AD">
              <w:rPr>
                <w:noProof/>
                <w:webHidden/>
              </w:rPr>
              <w:fldChar w:fldCharType="end"/>
            </w:r>
          </w:hyperlink>
        </w:p>
        <w:p w14:paraId="24F542BB" w14:textId="77777777" w:rsidR="001E01A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82239461" w:history="1">
            <w:r w:rsidR="001E01AD" w:rsidRPr="0041529D">
              <w:rPr>
                <w:rStyle w:val="Hyperlink"/>
                <w:noProof/>
                <w:lang w:eastAsia="en-US"/>
              </w:rPr>
              <w:t>3</w:t>
            </w:r>
            <w:r w:rsidR="001E01AD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E01AD" w:rsidRPr="0041529D">
              <w:rPr>
                <w:rStyle w:val="Hyperlink"/>
                <w:noProof/>
                <w:lang w:eastAsia="en-US"/>
              </w:rPr>
              <w:t>Discussion</w:t>
            </w:r>
            <w:r w:rsidR="001E01AD">
              <w:rPr>
                <w:noProof/>
                <w:webHidden/>
              </w:rPr>
              <w:tab/>
            </w:r>
            <w:r w:rsidR="001E01AD">
              <w:rPr>
                <w:noProof/>
                <w:webHidden/>
              </w:rPr>
              <w:fldChar w:fldCharType="begin"/>
            </w:r>
            <w:r w:rsidR="001E01AD">
              <w:rPr>
                <w:noProof/>
                <w:webHidden/>
              </w:rPr>
              <w:instrText xml:space="preserve"> PAGEREF _Toc82239461 \h </w:instrText>
            </w:r>
            <w:r w:rsidR="001E01AD">
              <w:rPr>
                <w:noProof/>
                <w:webHidden/>
              </w:rPr>
            </w:r>
            <w:r w:rsidR="001E01AD">
              <w:rPr>
                <w:noProof/>
                <w:webHidden/>
              </w:rPr>
              <w:fldChar w:fldCharType="separate"/>
            </w:r>
            <w:r w:rsidR="001E01AD">
              <w:rPr>
                <w:noProof/>
                <w:webHidden/>
              </w:rPr>
              <w:t>4</w:t>
            </w:r>
            <w:r w:rsidR="001E01AD">
              <w:rPr>
                <w:noProof/>
                <w:webHidden/>
              </w:rPr>
              <w:fldChar w:fldCharType="end"/>
            </w:r>
          </w:hyperlink>
        </w:p>
        <w:p w14:paraId="700DBFEB" w14:textId="77777777" w:rsidR="001E01A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82239462" w:history="1">
            <w:r w:rsidR="001E01AD" w:rsidRPr="0041529D">
              <w:rPr>
                <w:rStyle w:val="Hyperlink"/>
                <w:rFonts w:eastAsia="Times New Roman"/>
                <w:noProof/>
                <w:lang w:eastAsia="en-US"/>
              </w:rPr>
              <w:t>3.1</w:t>
            </w:r>
            <w:r w:rsidR="001E01AD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E01AD" w:rsidRPr="0041529D">
              <w:rPr>
                <w:rStyle w:val="Hyperlink"/>
                <w:rFonts w:eastAsia="Times New Roman"/>
                <w:noProof/>
                <w:lang w:eastAsia="en-US"/>
              </w:rPr>
              <w:t>General Discussion</w:t>
            </w:r>
            <w:r w:rsidR="001E01AD">
              <w:rPr>
                <w:noProof/>
                <w:webHidden/>
              </w:rPr>
              <w:tab/>
            </w:r>
            <w:r w:rsidR="001E01AD">
              <w:rPr>
                <w:noProof/>
                <w:webHidden/>
              </w:rPr>
              <w:fldChar w:fldCharType="begin"/>
            </w:r>
            <w:r w:rsidR="001E01AD">
              <w:rPr>
                <w:noProof/>
                <w:webHidden/>
              </w:rPr>
              <w:instrText xml:space="preserve"> PAGEREF _Toc82239462 \h </w:instrText>
            </w:r>
            <w:r w:rsidR="001E01AD">
              <w:rPr>
                <w:noProof/>
                <w:webHidden/>
              </w:rPr>
            </w:r>
            <w:r w:rsidR="001E01AD">
              <w:rPr>
                <w:noProof/>
                <w:webHidden/>
              </w:rPr>
              <w:fldChar w:fldCharType="separate"/>
            </w:r>
            <w:r w:rsidR="001E01AD">
              <w:rPr>
                <w:noProof/>
                <w:webHidden/>
              </w:rPr>
              <w:t>4</w:t>
            </w:r>
            <w:r w:rsidR="001E01AD">
              <w:rPr>
                <w:noProof/>
                <w:webHidden/>
              </w:rPr>
              <w:fldChar w:fldCharType="end"/>
            </w:r>
          </w:hyperlink>
        </w:p>
        <w:p w14:paraId="5A889F38" w14:textId="77777777" w:rsidR="001E01A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82239463" w:history="1">
            <w:r w:rsidR="001E01AD" w:rsidRPr="0041529D">
              <w:rPr>
                <w:rStyle w:val="Hyperlink"/>
                <w:rFonts w:eastAsia="Times New Roman"/>
                <w:noProof/>
                <w:lang w:eastAsia="en-US"/>
              </w:rPr>
              <w:t>3.2</w:t>
            </w:r>
            <w:r w:rsidR="001E01AD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E01AD" w:rsidRPr="0041529D">
              <w:rPr>
                <w:rStyle w:val="Hyperlink"/>
                <w:rFonts w:eastAsia="Times New Roman"/>
                <w:noProof/>
                <w:lang w:eastAsia="en-US"/>
              </w:rPr>
              <w:t>Countermeasures</w:t>
            </w:r>
            <w:r w:rsidR="001E01AD">
              <w:rPr>
                <w:noProof/>
                <w:webHidden/>
              </w:rPr>
              <w:tab/>
            </w:r>
            <w:r w:rsidR="001E01AD">
              <w:rPr>
                <w:noProof/>
                <w:webHidden/>
              </w:rPr>
              <w:fldChar w:fldCharType="begin"/>
            </w:r>
            <w:r w:rsidR="001E01AD">
              <w:rPr>
                <w:noProof/>
                <w:webHidden/>
              </w:rPr>
              <w:instrText xml:space="preserve"> PAGEREF _Toc82239463 \h </w:instrText>
            </w:r>
            <w:r w:rsidR="001E01AD">
              <w:rPr>
                <w:noProof/>
                <w:webHidden/>
              </w:rPr>
            </w:r>
            <w:r w:rsidR="001E01AD">
              <w:rPr>
                <w:noProof/>
                <w:webHidden/>
              </w:rPr>
              <w:fldChar w:fldCharType="separate"/>
            </w:r>
            <w:r w:rsidR="001E01AD">
              <w:rPr>
                <w:noProof/>
                <w:webHidden/>
              </w:rPr>
              <w:t>4</w:t>
            </w:r>
            <w:r w:rsidR="001E01AD">
              <w:rPr>
                <w:noProof/>
                <w:webHidden/>
              </w:rPr>
              <w:fldChar w:fldCharType="end"/>
            </w:r>
          </w:hyperlink>
        </w:p>
        <w:p w14:paraId="46510321" w14:textId="77777777" w:rsidR="001E01A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82239464" w:history="1">
            <w:r w:rsidR="001E01AD" w:rsidRPr="0041529D">
              <w:rPr>
                <w:rStyle w:val="Hyperlink"/>
                <w:rFonts w:eastAsia="Times New Roman"/>
                <w:noProof/>
                <w:lang w:eastAsia="en-US"/>
              </w:rPr>
              <w:t>3.3</w:t>
            </w:r>
            <w:r w:rsidR="001E01AD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E01AD" w:rsidRPr="0041529D">
              <w:rPr>
                <w:rStyle w:val="Hyperlink"/>
                <w:rFonts w:eastAsia="Times New Roman"/>
                <w:noProof/>
                <w:lang w:eastAsia="en-US"/>
              </w:rPr>
              <w:t>Future Work</w:t>
            </w:r>
            <w:r w:rsidR="001E01AD">
              <w:rPr>
                <w:noProof/>
                <w:webHidden/>
              </w:rPr>
              <w:tab/>
            </w:r>
            <w:r w:rsidR="001E01AD">
              <w:rPr>
                <w:noProof/>
                <w:webHidden/>
              </w:rPr>
              <w:fldChar w:fldCharType="begin"/>
            </w:r>
            <w:r w:rsidR="001E01AD">
              <w:rPr>
                <w:noProof/>
                <w:webHidden/>
              </w:rPr>
              <w:instrText xml:space="preserve"> PAGEREF _Toc82239464 \h </w:instrText>
            </w:r>
            <w:r w:rsidR="001E01AD">
              <w:rPr>
                <w:noProof/>
                <w:webHidden/>
              </w:rPr>
            </w:r>
            <w:r w:rsidR="001E01AD">
              <w:rPr>
                <w:noProof/>
                <w:webHidden/>
              </w:rPr>
              <w:fldChar w:fldCharType="separate"/>
            </w:r>
            <w:r w:rsidR="001E01AD">
              <w:rPr>
                <w:noProof/>
                <w:webHidden/>
              </w:rPr>
              <w:t>4</w:t>
            </w:r>
            <w:r w:rsidR="001E01AD">
              <w:rPr>
                <w:noProof/>
                <w:webHidden/>
              </w:rPr>
              <w:fldChar w:fldCharType="end"/>
            </w:r>
          </w:hyperlink>
        </w:p>
        <w:p w14:paraId="2CF1F663" w14:textId="77777777" w:rsidR="001E01AD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82239465" w:history="1">
            <w:r w:rsidR="001E01AD" w:rsidRPr="0041529D">
              <w:rPr>
                <w:rStyle w:val="Hyperlink"/>
                <w:noProof/>
              </w:rPr>
              <w:t>References</w:t>
            </w:r>
            <w:r w:rsidR="001E01AD">
              <w:rPr>
                <w:noProof/>
                <w:webHidden/>
              </w:rPr>
              <w:tab/>
            </w:r>
            <w:r w:rsidR="001E01AD">
              <w:rPr>
                <w:noProof/>
                <w:webHidden/>
              </w:rPr>
              <w:fldChar w:fldCharType="begin"/>
            </w:r>
            <w:r w:rsidR="001E01AD">
              <w:rPr>
                <w:noProof/>
                <w:webHidden/>
              </w:rPr>
              <w:instrText xml:space="preserve"> PAGEREF _Toc82239465 \h </w:instrText>
            </w:r>
            <w:r w:rsidR="001E01AD">
              <w:rPr>
                <w:noProof/>
                <w:webHidden/>
              </w:rPr>
            </w:r>
            <w:r w:rsidR="001E01AD">
              <w:rPr>
                <w:noProof/>
                <w:webHidden/>
              </w:rPr>
              <w:fldChar w:fldCharType="separate"/>
            </w:r>
            <w:r w:rsidR="001E01AD">
              <w:rPr>
                <w:noProof/>
                <w:webHidden/>
              </w:rPr>
              <w:t>5</w:t>
            </w:r>
            <w:r w:rsidR="001E01AD">
              <w:rPr>
                <w:noProof/>
                <w:webHidden/>
              </w:rPr>
              <w:fldChar w:fldCharType="end"/>
            </w:r>
          </w:hyperlink>
        </w:p>
        <w:p w14:paraId="5985EEEF" w14:textId="77777777" w:rsidR="001E01AD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82239466" w:history="1">
            <w:r w:rsidR="001E01AD" w:rsidRPr="0041529D">
              <w:rPr>
                <w:rStyle w:val="Hyperlink"/>
                <w:noProof/>
              </w:rPr>
              <w:t>Appendices</w:t>
            </w:r>
            <w:r w:rsidR="001E01AD">
              <w:rPr>
                <w:noProof/>
                <w:webHidden/>
              </w:rPr>
              <w:tab/>
            </w:r>
            <w:r w:rsidR="001E01AD">
              <w:rPr>
                <w:noProof/>
                <w:webHidden/>
              </w:rPr>
              <w:fldChar w:fldCharType="begin"/>
            </w:r>
            <w:r w:rsidR="001E01AD">
              <w:rPr>
                <w:noProof/>
                <w:webHidden/>
              </w:rPr>
              <w:instrText xml:space="preserve"> PAGEREF _Toc82239466 \h </w:instrText>
            </w:r>
            <w:r w:rsidR="001E01AD">
              <w:rPr>
                <w:noProof/>
                <w:webHidden/>
              </w:rPr>
            </w:r>
            <w:r w:rsidR="001E01AD">
              <w:rPr>
                <w:noProof/>
                <w:webHidden/>
              </w:rPr>
              <w:fldChar w:fldCharType="separate"/>
            </w:r>
            <w:r w:rsidR="001E01AD">
              <w:rPr>
                <w:noProof/>
                <w:webHidden/>
              </w:rPr>
              <w:t>7</w:t>
            </w:r>
            <w:r w:rsidR="001E01AD">
              <w:rPr>
                <w:noProof/>
                <w:webHidden/>
              </w:rPr>
              <w:fldChar w:fldCharType="end"/>
            </w:r>
          </w:hyperlink>
        </w:p>
        <w:p w14:paraId="022C1ECB" w14:textId="77777777" w:rsidR="001E01AD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82239467" w:history="1">
            <w:r w:rsidR="001E01AD" w:rsidRPr="0041529D">
              <w:rPr>
                <w:rStyle w:val="Hyperlink"/>
                <w:noProof/>
                <w:lang w:eastAsia="en-US"/>
              </w:rPr>
              <w:t>Appendix A</w:t>
            </w:r>
            <w:r w:rsidR="001E01AD">
              <w:rPr>
                <w:noProof/>
                <w:webHidden/>
              </w:rPr>
              <w:tab/>
            </w:r>
            <w:r w:rsidR="001E01AD">
              <w:rPr>
                <w:noProof/>
                <w:webHidden/>
              </w:rPr>
              <w:fldChar w:fldCharType="begin"/>
            </w:r>
            <w:r w:rsidR="001E01AD">
              <w:rPr>
                <w:noProof/>
                <w:webHidden/>
              </w:rPr>
              <w:instrText xml:space="preserve"> PAGEREF _Toc82239467 \h </w:instrText>
            </w:r>
            <w:r w:rsidR="001E01AD">
              <w:rPr>
                <w:noProof/>
                <w:webHidden/>
              </w:rPr>
            </w:r>
            <w:r w:rsidR="001E01AD">
              <w:rPr>
                <w:noProof/>
                <w:webHidden/>
              </w:rPr>
              <w:fldChar w:fldCharType="separate"/>
            </w:r>
            <w:r w:rsidR="001E01AD">
              <w:rPr>
                <w:noProof/>
                <w:webHidden/>
              </w:rPr>
              <w:t>7</w:t>
            </w:r>
            <w:r w:rsidR="001E01AD">
              <w:rPr>
                <w:noProof/>
                <w:webHidden/>
              </w:rPr>
              <w:fldChar w:fldCharType="end"/>
            </w:r>
          </w:hyperlink>
        </w:p>
        <w:p w14:paraId="71A60EA9" w14:textId="77777777" w:rsidR="001E01AD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82239468" w:history="1">
            <w:r w:rsidR="001E01AD" w:rsidRPr="0041529D">
              <w:rPr>
                <w:rStyle w:val="Hyperlink"/>
                <w:noProof/>
                <w:lang w:eastAsia="en-US"/>
              </w:rPr>
              <w:t>Appendix B</w:t>
            </w:r>
            <w:r w:rsidR="001E01AD">
              <w:rPr>
                <w:noProof/>
                <w:webHidden/>
              </w:rPr>
              <w:tab/>
            </w:r>
            <w:r w:rsidR="001E01AD">
              <w:rPr>
                <w:noProof/>
                <w:webHidden/>
              </w:rPr>
              <w:fldChar w:fldCharType="begin"/>
            </w:r>
            <w:r w:rsidR="001E01AD">
              <w:rPr>
                <w:noProof/>
                <w:webHidden/>
              </w:rPr>
              <w:instrText xml:space="preserve"> PAGEREF _Toc82239468 \h </w:instrText>
            </w:r>
            <w:r w:rsidR="001E01AD">
              <w:rPr>
                <w:noProof/>
                <w:webHidden/>
              </w:rPr>
            </w:r>
            <w:r w:rsidR="001E01AD">
              <w:rPr>
                <w:noProof/>
                <w:webHidden/>
              </w:rPr>
              <w:fldChar w:fldCharType="separate"/>
            </w:r>
            <w:r w:rsidR="001E01AD">
              <w:rPr>
                <w:noProof/>
                <w:webHidden/>
              </w:rPr>
              <w:t>7</w:t>
            </w:r>
            <w:r w:rsidR="001E01AD">
              <w:rPr>
                <w:noProof/>
                <w:webHidden/>
              </w:rPr>
              <w:fldChar w:fldCharType="end"/>
            </w:r>
          </w:hyperlink>
        </w:p>
        <w:p w14:paraId="0A8D5D17" w14:textId="77777777" w:rsidR="001E01AD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82239469" w:history="1">
            <w:r w:rsidR="001E01AD" w:rsidRPr="0041529D">
              <w:rPr>
                <w:rStyle w:val="Hyperlink"/>
                <w:noProof/>
                <w:lang w:eastAsia="en-US"/>
              </w:rPr>
              <w:t xml:space="preserve">Appendix C - </w:t>
            </w:r>
            <w:r w:rsidR="001E01AD" w:rsidRPr="0041529D">
              <w:rPr>
                <w:rStyle w:val="Hyperlink"/>
                <w:noProof/>
              </w:rPr>
              <w:t>Suggestions for formatting figures/tables/screenshots in the body of the text</w:t>
            </w:r>
            <w:r w:rsidR="001E01AD">
              <w:rPr>
                <w:noProof/>
                <w:webHidden/>
              </w:rPr>
              <w:tab/>
            </w:r>
            <w:r w:rsidR="001E01AD">
              <w:rPr>
                <w:noProof/>
                <w:webHidden/>
              </w:rPr>
              <w:fldChar w:fldCharType="begin"/>
            </w:r>
            <w:r w:rsidR="001E01AD">
              <w:rPr>
                <w:noProof/>
                <w:webHidden/>
              </w:rPr>
              <w:instrText xml:space="preserve"> PAGEREF _Toc82239469 \h </w:instrText>
            </w:r>
            <w:r w:rsidR="001E01AD">
              <w:rPr>
                <w:noProof/>
                <w:webHidden/>
              </w:rPr>
            </w:r>
            <w:r w:rsidR="001E01AD">
              <w:rPr>
                <w:noProof/>
                <w:webHidden/>
              </w:rPr>
              <w:fldChar w:fldCharType="separate"/>
            </w:r>
            <w:r w:rsidR="001E01AD">
              <w:rPr>
                <w:noProof/>
                <w:webHidden/>
              </w:rPr>
              <w:t>7</w:t>
            </w:r>
            <w:r w:rsidR="001E01AD">
              <w:rPr>
                <w:noProof/>
                <w:webHidden/>
              </w:rPr>
              <w:fldChar w:fldCharType="end"/>
            </w:r>
          </w:hyperlink>
        </w:p>
        <w:p w14:paraId="6C38F0ED" w14:textId="77777777" w:rsidR="001905B9" w:rsidRDefault="00647F3E" w:rsidP="001905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F7FAF6E" w14:textId="77777777" w:rsidR="00A60D20" w:rsidRDefault="00A60D2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079E833" w14:textId="77777777" w:rsidR="00C5090A" w:rsidRDefault="00C5090A">
      <w:pPr>
        <w:rPr>
          <w:b/>
          <w:bCs/>
          <w:noProof/>
        </w:rPr>
        <w:sectPr w:rsidR="00C5090A" w:rsidSect="00062937"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1FCDD32E" w14:textId="77777777" w:rsidR="001905B9" w:rsidRDefault="00341658" w:rsidP="00C5090A">
      <w:pPr>
        <w:pStyle w:val="Heading1"/>
      </w:pPr>
      <w:bookmarkStart w:id="0" w:name="_Toc82239455"/>
      <w:r>
        <w:lastRenderedPageBreak/>
        <w:t>Introduction</w:t>
      </w:r>
      <w:bookmarkEnd w:id="0"/>
    </w:p>
    <w:p w14:paraId="362B5FB5" w14:textId="77777777" w:rsidR="00341658" w:rsidRDefault="00341658" w:rsidP="004D7B3D">
      <w:pPr>
        <w:pStyle w:val="Heading2"/>
      </w:pPr>
      <w:bookmarkStart w:id="1" w:name="_Toc82239456"/>
      <w:r>
        <w:t>Background</w:t>
      </w:r>
      <w:bookmarkEnd w:id="1"/>
    </w:p>
    <w:p w14:paraId="278B2A3B" w14:textId="0EC58306" w:rsidR="00C25366" w:rsidRPr="00C25366" w:rsidRDefault="00C25366" w:rsidP="00C25366">
      <w:r>
        <w:t xml:space="preserve">Zip Files are Used in all sorts of </w:t>
      </w:r>
    </w:p>
    <w:p w14:paraId="2260EF19" w14:textId="77777777" w:rsidR="004D7B3D" w:rsidRDefault="004D7B3D" w:rsidP="004D7B3D">
      <w:pPr>
        <w:pStyle w:val="Heading2"/>
      </w:pPr>
      <w:bookmarkStart w:id="2" w:name="_Toc82239457"/>
      <w:r>
        <w:t>Aim</w:t>
      </w:r>
      <w:bookmarkEnd w:id="2"/>
    </w:p>
    <w:p w14:paraId="7BC1591C" w14:textId="77777777" w:rsidR="004D7B3D" w:rsidRDefault="004D7B3D" w:rsidP="004D7B3D">
      <w:pPr>
        <w:spacing w:after="200"/>
        <w:ind w:left="19" w:right="919"/>
      </w:pPr>
      <w:r>
        <w:t>The aims of this project.</w:t>
      </w:r>
      <w:r w:rsidR="001218F2">
        <w:t xml:space="preserve"> Perhaps use bullet-points  in places for clarity.</w:t>
      </w:r>
    </w:p>
    <w:p w14:paraId="43848EDE" w14:textId="77777777" w:rsidR="004D7B3D" w:rsidRDefault="004D7B3D" w:rsidP="004D7B3D">
      <w:pPr>
        <w:pStyle w:val="ListParagraph"/>
        <w:numPr>
          <w:ilvl w:val="0"/>
          <w:numId w:val="29"/>
        </w:numPr>
        <w:spacing w:after="236" w:line="263" w:lineRule="auto"/>
        <w:ind w:right="919"/>
        <w:jc w:val="both"/>
      </w:pPr>
      <w:r>
        <w:t>Be general</w:t>
      </w:r>
      <w:r w:rsidR="00AA3A25">
        <w:t xml:space="preserve"> (high-level)</w:t>
      </w:r>
      <w:r>
        <w:t xml:space="preserve"> </w:t>
      </w:r>
      <w:r w:rsidR="0075318F">
        <w:t xml:space="preserve">to begin with </w:t>
      </w:r>
      <w:r w:rsidR="002869C3">
        <w:t xml:space="preserve">but also be </w:t>
      </w:r>
      <w:r>
        <w:t>specific.</w:t>
      </w:r>
    </w:p>
    <w:p w14:paraId="4F69B2B0" w14:textId="77777777" w:rsidR="004D7B3D" w:rsidRDefault="004D7B3D" w:rsidP="004D7B3D">
      <w:pPr>
        <w:pStyle w:val="ListParagraph"/>
        <w:spacing w:after="236"/>
        <w:ind w:left="1080" w:right="919"/>
      </w:pPr>
    </w:p>
    <w:p w14:paraId="24F8F430" w14:textId="77777777" w:rsidR="004D7B3D" w:rsidRDefault="0075318F" w:rsidP="004D7B3D">
      <w:pPr>
        <w:pStyle w:val="ListParagraph"/>
        <w:numPr>
          <w:ilvl w:val="0"/>
          <w:numId w:val="29"/>
        </w:numPr>
        <w:spacing w:after="236" w:line="263" w:lineRule="auto"/>
        <w:ind w:right="919"/>
        <w:jc w:val="both"/>
      </w:pPr>
      <w:r>
        <w:t xml:space="preserve">Clearly state. </w:t>
      </w:r>
      <w:r w:rsidR="004D7B3D">
        <w:t xml:space="preserve">What </w:t>
      </w:r>
      <w:r w:rsidR="00AA3A25">
        <w:t>did</w:t>
      </w:r>
      <w:r w:rsidR="004D7B3D">
        <w:t xml:space="preserve"> you expect to do in this project? </w:t>
      </w:r>
    </w:p>
    <w:p w14:paraId="7DBC9EA4" w14:textId="77777777" w:rsidR="009525A9" w:rsidRDefault="009525A9" w:rsidP="009525A9">
      <w:pPr>
        <w:pStyle w:val="Heading1"/>
      </w:pPr>
      <w:bookmarkStart w:id="3" w:name="_Toc82239458"/>
      <w:r>
        <w:lastRenderedPageBreak/>
        <w:t>Procedure</w:t>
      </w:r>
      <w:bookmarkEnd w:id="3"/>
    </w:p>
    <w:p w14:paraId="481EE52D" w14:textId="77777777" w:rsidR="009525A9" w:rsidRDefault="009525A9" w:rsidP="009525A9">
      <w:pPr>
        <w:pStyle w:val="Heading2"/>
      </w:pPr>
      <w:bookmarkStart w:id="4" w:name="_Toc82239459"/>
      <w:r>
        <w:t>Overview of Procedure</w:t>
      </w:r>
      <w:bookmarkEnd w:id="4"/>
    </w:p>
    <w:p w14:paraId="644AC2E4" w14:textId="77777777" w:rsidR="002869C3" w:rsidRDefault="00AC0458" w:rsidP="00AC0458">
      <w:pPr>
        <w:spacing w:line="320" w:lineRule="atLeast"/>
      </w:pPr>
      <w:r>
        <w:t>In the previous section you have explained the problem in detail.</w:t>
      </w:r>
      <w:r w:rsidRPr="00037DC8">
        <w:rPr>
          <w:b/>
        </w:rPr>
        <w:t xml:space="preserve"> Now describe </w:t>
      </w:r>
      <w:r w:rsidR="00DF1721" w:rsidRPr="00037DC8">
        <w:rPr>
          <w:b/>
        </w:rPr>
        <w:t>how you went about your work</w:t>
      </w:r>
      <w:r w:rsidRPr="00037DC8">
        <w:rPr>
          <w:b/>
        </w:rPr>
        <w:t>.</w:t>
      </w:r>
      <w:r w:rsidR="00DF1721">
        <w:t xml:space="preserve">  Information of note </w:t>
      </w:r>
      <w:r w:rsidR="00871C96">
        <w:t xml:space="preserve">(e.g. the main things of interest found by nmap) </w:t>
      </w:r>
      <w:r w:rsidR="00DF1721">
        <w:t xml:space="preserve">should be in here but large amounts of information should </w:t>
      </w:r>
      <w:r w:rsidR="00871C96">
        <w:t xml:space="preserve">be put in the Appendices (e.g NMAP scans etc). </w:t>
      </w:r>
      <w:r>
        <w:t xml:space="preserve"> </w:t>
      </w:r>
      <w:r w:rsidR="002869C3">
        <w:t xml:space="preserve"> </w:t>
      </w:r>
    </w:p>
    <w:p w14:paraId="232392FA" w14:textId="77777777" w:rsidR="002869C3" w:rsidRDefault="002869C3" w:rsidP="001E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atLeast"/>
        <w:rPr>
          <w:b/>
          <w:sz w:val="28"/>
          <w:szCs w:val="28"/>
        </w:rPr>
      </w:pPr>
      <w:r w:rsidRPr="002869C3">
        <w:rPr>
          <w:b/>
          <w:sz w:val="28"/>
          <w:szCs w:val="28"/>
        </w:rPr>
        <w:t>NOTE</w:t>
      </w:r>
      <w:r w:rsidR="00037DC8">
        <w:rPr>
          <w:b/>
          <w:sz w:val="28"/>
          <w:szCs w:val="28"/>
        </w:rPr>
        <w:t xml:space="preserve"> 1</w:t>
      </w:r>
      <w:r w:rsidRPr="002869C3">
        <w:rPr>
          <w:b/>
          <w:sz w:val="28"/>
          <w:szCs w:val="28"/>
        </w:rPr>
        <w:t xml:space="preserve">: </w:t>
      </w:r>
      <w:r w:rsidR="00112965" w:rsidRPr="002869C3">
        <w:rPr>
          <w:b/>
          <w:sz w:val="28"/>
          <w:szCs w:val="28"/>
        </w:rPr>
        <w:t>From now on use Past Tense.</w:t>
      </w:r>
    </w:p>
    <w:p w14:paraId="26CA34BF" w14:textId="77777777" w:rsidR="002869C3" w:rsidRPr="002869C3" w:rsidRDefault="002869C3" w:rsidP="001E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NOTE</w:t>
      </w:r>
      <w:r w:rsidR="00037DC8"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 xml:space="preserve">: Don’t use “and” in a heading. E.g. </w:t>
      </w:r>
      <w:r w:rsidR="001E01AD">
        <w:rPr>
          <w:b/>
          <w:sz w:val="28"/>
          <w:szCs w:val="28"/>
        </w:rPr>
        <w:t xml:space="preserve">SCANNING &amp; ENUMERATION </w:t>
      </w:r>
      <w:r>
        <w:rPr>
          <w:b/>
          <w:sz w:val="28"/>
          <w:szCs w:val="28"/>
        </w:rPr>
        <w:t>are two things so they shouldn’t be in the same heading.</w:t>
      </w:r>
    </w:p>
    <w:p w14:paraId="36565882" w14:textId="77777777" w:rsidR="00AC0458" w:rsidRDefault="00AC0458" w:rsidP="00AC0458">
      <w:pPr>
        <w:pStyle w:val="ListParagraph"/>
        <w:spacing w:line="320" w:lineRule="atLeast"/>
        <w:ind w:left="1080"/>
      </w:pPr>
    </w:p>
    <w:p w14:paraId="298E33E4" w14:textId="77777777" w:rsidR="00493CEF" w:rsidRPr="00037DC8" w:rsidRDefault="00037DC8" w:rsidP="009525A9">
      <w:pPr>
        <w:pStyle w:val="ListParagraph"/>
        <w:numPr>
          <w:ilvl w:val="0"/>
          <w:numId w:val="29"/>
        </w:numPr>
        <w:spacing w:line="320" w:lineRule="atLeast"/>
      </w:pPr>
      <w:r>
        <w:t>It is a good idea to start a Procedure off with a brief overview of what is about to come. Bullet points or numbered lists may help with the overview. It avoids “</w:t>
      </w:r>
      <w:r w:rsidRPr="001E01AD">
        <w:rPr>
          <w:i/>
        </w:rPr>
        <w:t>and this and this and then this</w:t>
      </w:r>
      <w:r>
        <w:t>” type paragraphs/sentences.</w:t>
      </w:r>
    </w:p>
    <w:p w14:paraId="4F69824D" w14:textId="77777777" w:rsidR="002869C3" w:rsidRDefault="002869C3" w:rsidP="002869C3">
      <w:pPr>
        <w:pStyle w:val="ListParagraph"/>
        <w:spacing w:line="320" w:lineRule="atLeast"/>
        <w:ind w:left="1080"/>
      </w:pPr>
    </w:p>
    <w:p w14:paraId="1DB8A0F6" w14:textId="77777777" w:rsidR="009525A9" w:rsidRPr="00C015A8" w:rsidRDefault="009525A9" w:rsidP="009525A9">
      <w:pPr>
        <w:pStyle w:val="ListParagraph"/>
        <w:numPr>
          <w:ilvl w:val="0"/>
          <w:numId w:val="29"/>
        </w:numPr>
        <w:spacing w:line="320" w:lineRule="atLeast"/>
      </w:pPr>
      <w:r w:rsidRPr="00C015A8">
        <w:t xml:space="preserve">There should not be </w:t>
      </w:r>
      <w:r w:rsidRPr="00037DC8">
        <w:rPr>
          <w:b/>
        </w:rPr>
        <w:t>too</w:t>
      </w:r>
      <w:r w:rsidRPr="00C015A8">
        <w:t xml:space="preserve"> much detail since you are aiming at a technical user</w:t>
      </w:r>
      <w:r w:rsidR="00037DC8">
        <w:t xml:space="preserve"> </w:t>
      </w:r>
      <w:r w:rsidRPr="00C015A8">
        <w:t>(</w:t>
      </w:r>
      <w:r w:rsidR="001E01AD">
        <w:t>e.g</w:t>
      </w:r>
      <w:r w:rsidRPr="00C015A8">
        <w:t>. a fellow student)</w:t>
      </w:r>
      <w:r w:rsidR="00706443">
        <w:t>.</w:t>
      </w:r>
    </w:p>
    <w:p w14:paraId="4F03C0CD" w14:textId="77777777" w:rsidR="009525A9" w:rsidRDefault="009525A9" w:rsidP="009525A9">
      <w:pPr>
        <w:pStyle w:val="ListParagraph"/>
        <w:spacing w:line="320" w:lineRule="atLeast"/>
        <w:ind w:left="1080"/>
      </w:pPr>
    </w:p>
    <w:p w14:paraId="5E086498" w14:textId="77777777" w:rsidR="009525A9" w:rsidRDefault="00493CEF" w:rsidP="009525A9">
      <w:pPr>
        <w:pStyle w:val="ListParagraph"/>
        <w:numPr>
          <w:ilvl w:val="0"/>
          <w:numId w:val="29"/>
        </w:numPr>
        <w:spacing w:line="320" w:lineRule="atLeast"/>
      </w:pPr>
      <w:r w:rsidRPr="00037DC8">
        <w:rPr>
          <w:b/>
        </w:rPr>
        <w:t>S</w:t>
      </w:r>
      <w:r w:rsidR="009525A9" w:rsidRPr="00037DC8">
        <w:rPr>
          <w:b/>
        </w:rPr>
        <w:t>creenshots of important features should be included here</w:t>
      </w:r>
      <w:r w:rsidR="009525A9" w:rsidRPr="00C015A8">
        <w:t xml:space="preserve"> – with descriptions. If </w:t>
      </w:r>
      <w:r w:rsidR="009525A9">
        <w:t xml:space="preserve">it is </w:t>
      </w:r>
      <w:r w:rsidR="009525A9" w:rsidRPr="00C015A8">
        <w:t>a hardware project then pictures / diagrams should be included here. These should be clearly labelled (for example “</w:t>
      </w:r>
      <w:r w:rsidR="00340E97">
        <w:t>F</w:t>
      </w:r>
      <w:r w:rsidR="009525A9" w:rsidRPr="00C015A8">
        <w:t xml:space="preserve">igure 1 list of wireless LANS”) </w:t>
      </w:r>
      <w:r w:rsidR="009525A9" w:rsidRPr="001A6749">
        <w:rPr>
          <w:b/>
        </w:rPr>
        <w:t>and referenced</w:t>
      </w:r>
      <w:r w:rsidR="009525A9" w:rsidRPr="00C015A8">
        <w:t xml:space="preserve"> in the text. For example “see </w:t>
      </w:r>
      <w:r w:rsidR="00340E97">
        <w:t>F</w:t>
      </w:r>
      <w:r w:rsidR="009525A9" w:rsidRPr="00C015A8">
        <w:t>igure 1 for an example of the results at this stage in the project”</w:t>
      </w:r>
      <w:r>
        <w:t>.</w:t>
      </w:r>
    </w:p>
    <w:p w14:paraId="0307F92F" w14:textId="77777777" w:rsidR="00493CEF" w:rsidRDefault="00493CEF" w:rsidP="00493CEF">
      <w:pPr>
        <w:pStyle w:val="ListParagraph"/>
      </w:pPr>
    </w:p>
    <w:p w14:paraId="63EF2B02" w14:textId="77777777" w:rsidR="001A6749" w:rsidRPr="00C015A8" w:rsidRDefault="00493CEF" w:rsidP="001A6749">
      <w:pPr>
        <w:pStyle w:val="ListParagraph"/>
        <w:numPr>
          <w:ilvl w:val="0"/>
          <w:numId w:val="29"/>
        </w:numPr>
        <w:spacing w:line="320" w:lineRule="atLeast"/>
      </w:pPr>
      <w:r>
        <w:t>There should not be</w:t>
      </w:r>
      <w:r w:rsidR="001A6749">
        <w:t xml:space="preserve"> too many screenshots.  Only sc</w:t>
      </w:r>
      <w:r>
        <w:t xml:space="preserve">reenshots containing </w:t>
      </w:r>
      <w:r w:rsidR="001E01AD">
        <w:t xml:space="preserve">important </w:t>
      </w:r>
      <w:r>
        <w:t xml:space="preserve"> information should be included.</w:t>
      </w:r>
    </w:p>
    <w:p w14:paraId="6951C8A3" w14:textId="77777777" w:rsidR="009525A9" w:rsidRDefault="009525A9" w:rsidP="009525A9">
      <w:pPr>
        <w:pStyle w:val="ListParagraph"/>
        <w:spacing w:line="320" w:lineRule="atLeast"/>
        <w:ind w:left="1080"/>
      </w:pPr>
    </w:p>
    <w:p w14:paraId="018B0F0D" w14:textId="77777777" w:rsidR="009525A9" w:rsidRPr="00C015A8" w:rsidRDefault="009525A9" w:rsidP="009525A9">
      <w:pPr>
        <w:pStyle w:val="ListParagraph"/>
        <w:numPr>
          <w:ilvl w:val="0"/>
          <w:numId w:val="29"/>
        </w:numPr>
        <w:spacing w:line="320" w:lineRule="atLeast"/>
      </w:pPr>
      <w:r w:rsidRPr="00C015A8">
        <w:t xml:space="preserve">There should be </w:t>
      </w:r>
      <w:r w:rsidRPr="00706443">
        <w:rPr>
          <w:b/>
        </w:rPr>
        <w:t>no analysis</w:t>
      </w:r>
      <w:r w:rsidRPr="00C015A8">
        <w:t xml:space="preserve"> of the results at this stage. This will be looked at in the discussion.</w:t>
      </w:r>
    </w:p>
    <w:p w14:paraId="4ECD2689" w14:textId="77777777" w:rsidR="009525A9" w:rsidRDefault="009525A9" w:rsidP="009525A9">
      <w:pPr>
        <w:pStyle w:val="ListParagraph"/>
        <w:spacing w:line="320" w:lineRule="atLeast"/>
        <w:ind w:left="1080"/>
      </w:pPr>
    </w:p>
    <w:p w14:paraId="2F4C342F" w14:textId="77777777" w:rsidR="001E01AD" w:rsidRDefault="009525A9" w:rsidP="001E01AD">
      <w:pPr>
        <w:pStyle w:val="ListParagraph"/>
        <w:numPr>
          <w:ilvl w:val="0"/>
          <w:numId w:val="29"/>
        </w:numPr>
        <w:spacing w:line="320" w:lineRule="atLeast"/>
      </w:pPr>
      <w:r w:rsidRPr="00C015A8">
        <w:t>Note that a reader should be able to re-create your work from this description. When you write this section, keep this in mind.</w:t>
      </w:r>
    </w:p>
    <w:p w14:paraId="197AA8EC" w14:textId="77777777" w:rsidR="004D7B3D" w:rsidRDefault="002869C3" w:rsidP="009525A9">
      <w:pPr>
        <w:pStyle w:val="Heading2"/>
      </w:pPr>
      <w:bookmarkStart w:id="5" w:name="_Toc82239460"/>
      <w:r>
        <w:t>Sub-Heading</w:t>
      </w:r>
      <w:bookmarkEnd w:id="5"/>
    </w:p>
    <w:p w14:paraId="11AF21E8" w14:textId="77777777" w:rsidR="005461D0" w:rsidRDefault="009525A9" w:rsidP="005461D0">
      <w:pPr>
        <w:pStyle w:val="ListParagraph"/>
        <w:numPr>
          <w:ilvl w:val="0"/>
          <w:numId w:val="30"/>
        </w:numPr>
        <w:spacing w:after="236" w:line="263" w:lineRule="auto"/>
        <w:ind w:left="1080" w:right="919"/>
        <w:jc w:val="both"/>
      </w:pPr>
      <w:r>
        <w:t xml:space="preserve">Use as many sub-headings in the Procedure as you think are necessary  </w:t>
      </w:r>
    </w:p>
    <w:p w14:paraId="06B46F4B" w14:textId="77777777" w:rsidR="005461D0" w:rsidRDefault="005461D0" w:rsidP="005461D0">
      <w:pPr>
        <w:pStyle w:val="ListParagraph"/>
        <w:spacing w:after="236" w:line="263" w:lineRule="auto"/>
        <w:ind w:left="1080" w:right="919"/>
        <w:jc w:val="both"/>
      </w:pPr>
    </w:p>
    <w:p w14:paraId="531E3197" w14:textId="77777777" w:rsidR="00037DC8" w:rsidRDefault="005461D0" w:rsidP="005461D0">
      <w:pPr>
        <w:pStyle w:val="ListParagraph"/>
        <w:numPr>
          <w:ilvl w:val="0"/>
          <w:numId w:val="30"/>
        </w:numPr>
        <w:spacing w:after="236" w:line="263" w:lineRule="auto"/>
        <w:ind w:left="1080" w:right="919"/>
        <w:jc w:val="both"/>
        <w:rPr>
          <w:b/>
        </w:rPr>
      </w:pPr>
      <w:r>
        <w:lastRenderedPageBreak/>
        <w:t xml:space="preserve">Put your results in </w:t>
      </w:r>
      <w:r w:rsidR="00037DC8">
        <w:t xml:space="preserve">the Procedure </w:t>
      </w:r>
      <w:r>
        <w:t xml:space="preserve">here. </w:t>
      </w:r>
      <w:r w:rsidRPr="004D4B8F">
        <w:t xml:space="preserve">Any tables or results should be included here unless there is a large amount of data. </w:t>
      </w:r>
      <w:r w:rsidR="00037DC8">
        <w:t xml:space="preserve">Note that </w:t>
      </w:r>
      <w:r w:rsidRPr="004D4B8F">
        <w:t>Appendices should be used for large amounts of data and referenced in the text</w:t>
      </w:r>
      <w:r w:rsidRPr="00493CEF">
        <w:rPr>
          <w:b/>
        </w:rPr>
        <w:t xml:space="preserve">. </w:t>
      </w:r>
    </w:p>
    <w:p w14:paraId="4861412D" w14:textId="77777777" w:rsidR="00037DC8" w:rsidRPr="00037DC8" w:rsidRDefault="00037DC8" w:rsidP="00037DC8">
      <w:pPr>
        <w:pStyle w:val="ListParagraph"/>
        <w:rPr>
          <w:b/>
        </w:rPr>
      </w:pPr>
    </w:p>
    <w:p w14:paraId="560E3496" w14:textId="77777777" w:rsidR="005461D0" w:rsidRPr="00493CEF" w:rsidRDefault="00037DC8" w:rsidP="005461D0">
      <w:pPr>
        <w:pStyle w:val="ListParagraph"/>
        <w:numPr>
          <w:ilvl w:val="0"/>
          <w:numId w:val="30"/>
        </w:numPr>
        <w:spacing w:after="236" w:line="263" w:lineRule="auto"/>
        <w:ind w:left="1080" w:right="919"/>
        <w:jc w:val="both"/>
        <w:rPr>
          <w:b/>
        </w:rPr>
      </w:pPr>
      <w:r>
        <w:rPr>
          <w:b/>
        </w:rPr>
        <w:t>Remember o</w:t>
      </w:r>
      <w:r w:rsidR="005461D0" w:rsidRPr="00493CEF">
        <w:rPr>
          <w:b/>
        </w:rPr>
        <w:t>nly important details should be included in t</w:t>
      </w:r>
      <w:r>
        <w:rPr>
          <w:b/>
        </w:rPr>
        <w:t>his section but you must include ALL the important details.  i.e. what you did and what was important about what you found.</w:t>
      </w:r>
    </w:p>
    <w:p w14:paraId="7A044524" w14:textId="77777777" w:rsidR="00D828F5" w:rsidRDefault="00341658" w:rsidP="00865937">
      <w:pPr>
        <w:pStyle w:val="Heading1"/>
        <w:rPr>
          <w:lang w:eastAsia="en-US"/>
        </w:rPr>
      </w:pPr>
      <w:bookmarkStart w:id="6" w:name="_Toc82239461"/>
      <w:r>
        <w:rPr>
          <w:lang w:eastAsia="en-US"/>
        </w:rPr>
        <w:lastRenderedPageBreak/>
        <w:t>Discussion</w:t>
      </w:r>
      <w:bookmarkEnd w:id="6"/>
    </w:p>
    <w:p w14:paraId="10DD7070" w14:textId="77777777" w:rsidR="00493395" w:rsidRDefault="00493395" w:rsidP="00493395">
      <w:pPr>
        <w:pStyle w:val="Heading2"/>
        <w:rPr>
          <w:rFonts w:eastAsia="Times New Roman"/>
          <w:lang w:eastAsia="en-US"/>
        </w:rPr>
      </w:pPr>
      <w:bookmarkStart w:id="7" w:name="_Toc82239462"/>
      <w:r>
        <w:rPr>
          <w:rFonts w:eastAsia="Times New Roman"/>
          <w:lang w:eastAsia="en-US"/>
        </w:rPr>
        <w:t>General Discussion</w:t>
      </w:r>
      <w:bookmarkEnd w:id="7"/>
    </w:p>
    <w:p w14:paraId="1A2F43FE" w14:textId="77777777" w:rsidR="00AC0458" w:rsidRDefault="00AC0458" w:rsidP="00AC0458">
      <w:pPr>
        <w:pStyle w:val="ListParagraph"/>
        <w:spacing w:after="158"/>
        <w:ind w:left="142"/>
      </w:pPr>
      <w:r>
        <w:t>Here, you want to discuss your results/outcomes.</w:t>
      </w:r>
    </w:p>
    <w:p w14:paraId="22502FCE" w14:textId="77777777" w:rsidR="00AC0458" w:rsidRDefault="00AC0458" w:rsidP="00AC0458">
      <w:pPr>
        <w:pStyle w:val="ListParagraph"/>
        <w:spacing w:after="158"/>
        <w:ind w:left="142"/>
      </w:pPr>
    </w:p>
    <w:p w14:paraId="7946C514" w14:textId="77777777" w:rsidR="009525A9" w:rsidRDefault="009525A9" w:rsidP="009525A9">
      <w:pPr>
        <w:pStyle w:val="ListParagraph"/>
        <w:numPr>
          <w:ilvl w:val="0"/>
          <w:numId w:val="32"/>
        </w:numPr>
        <w:spacing w:after="158"/>
      </w:pPr>
      <w:r w:rsidRPr="004D4B8F">
        <w:t>What does it all mean? Discuss anything of interest.</w:t>
      </w:r>
      <w:r w:rsidR="00E935C0">
        <w:t xml:space="preserve"> How does this relate to other work in this area (if relevant)?</w:t>
      </w:r>
    </w:p>
    <w:p w14:paraId="2B0388E7" w14:textId="77777777" w:rsidR="009525A9" w:rsidRPr="004D4B8F" w:rsidRDefault="009525A9" w:rsidP="009525A9">
      <w:pPr>
        <w:pStyle w:val="ListParagraph"/>
        <w:spacing w:after="158"/>
        <w:ind w:left="1080"/>
      </w:pPr>
    </w:p>
    <w:p w14:paraId="41A7CA7A" w14:textId="77777777" w:rsidR="00AC0458" w:rsidRDefault="009525A9" w:rsidP="00482333">
      <w:pPr>
        <w:pStyle w:val="ListParagraph"/>
        <w:numPr>
          <w:ilvl w:val="0"/>
          <w:numId w:val="32"/>
        </w:numPr>
        <w:spacing w:after="158"/>
      </w:pPr>
      <w:r>
        <w:t xml:space="preserve">Relate </w:t>
      </w:r>
      <w:r w:rsidR="006C4A5E">
        <w:t xml:space="preserve">the findings </w:t>
      </w:r>
      <w:r>
        <w:t>back to your aims</w:t>
      </w:r>
      <w:r w:rsidR="006C4A5E">
        <w:t xml:space="preserve"> - h</w:t>
      </w:r>
      <w:r w:rsidR="00E935C0">
        <w:t>ow well have you met your aim?</w:t>
      </w:r>
    </w:p>
    <w:p w14:paraId="5D0F8BE0" w14:textId="77777777" w:rsidR="009525A9" w:rsidRDefault="009525A9" w:rsidP="009525A9">
      <w:pPr>
        <w:pStyle w:val="Heading2"/>
        <w:rPr>
          <w:rFonts w:eastAsia="Times New Roman"/>
          <w:lang w:eastAsia="en-US"/>
        </w:rPr>
      </w:pPr>
      <w:bookmarkStart w:id="8" w:name="_Toc82239463"/>
      <w:r>
        <w:rPr>
          <w:rFonts w:eastAsia="Times New Roman"/>
          <w:lang w:eastAsia="en-US"/>
        </w:rPr>
        <w:t>Countermeasures</w:t>
      </w:r>
      <w:bookmarkEnd w:id="8"/>
      <w:r w:rsidR="00927DC9">
        <w:rPr>
          <w:rFonts w:eastAsia="Times New Roman"/>
          <w:lang w:eastAsia="en-US"/>
        </w:rPr>
        <w:t xml:space="preserve"> </w:t>
      </w:r>
    </w:p>
    <w:p w14:paraId="3875FD3F" w14:textId="77777777" w:rsidR="00493CEF" w:rsidRDefault="00DE78D6" w:rsidP="001E01AD">
      <w:pPr>
        <w:pStyle w:val="ListParagraph"/>
        <w:numPr>
          <w:ilvl w:val="0"/>
          <w:numId w:val="33"/>
        </w:numPr>
        <w:spacing w:after="158"/>
      </w:pPr>
      <w:r>
        <w:t>D</w:t>
      </w:r>
      <w:r w:rsidR="009525A9" w:rsidRPr="004D4B8F">
        <w:t xml:space="preserve">iscuss countermeasures </w:t>
      </w:r>
      <w:r>
        <w:t xml:space="preserve">where </w:t>
      </w:r>
      <w:r w:rsidR="009525A9" w:rsidRPr="004D4B8F">
        <w:t>appropriate</w:t>
      </w:r>
      <w:r w:rsidR="00586BCC">
        <w:t>.</w:t>
      </w:r>
    </w:p>
    <w:p w14:paraId="218130CE" w14:textId="77777777" w:rsidR="009525A9" w:rsidRDefault="009525A9" w:rsidP="009525A9">
      <w:pPr>
        <w:pStyle w:val="Heading2"/>
        <w:rPr>
          <w:rFonts w:eastAsia="Times New Roman"/>
          <w:lang w:eastAsia="en-US"/>
        </w:rPr>
      </w:pPr>
      <w:bookmarkStart w:id="9" w:name="_Toc82239464"/>
      <w:r>
        <w:rPr>
          <w:rFonts w:eastAsia="Times New Roman"/>
          <w:lang w:eastAsia="en-US"/>
        </w:rPr>
        <w:t>Future Work</w:t>
      </w:r>
      <w:bookmarkEnd w:id="9"/>
    </w:p>
    <w:p w14:paraId="743A1D48" w14:textId="77777777" w:rsidR="009525A9" w:rsidRPr="009525A9" w:rsidRDefault="009525A9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What would you do if given more time and resources</w:t>
      </w:r>
      <w:r w:rsidR="007673FA">
        <w:t>?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  <w:id w:val="566773658"/>
        <w:docPartObj>
          <w:docPartGallery w:val="Bibliographies"/>
          <w:docPartUnique/>
        </w:docPartObj>
      </w:sdtPr>
      <w:sdtEndPr>
        <w:rPr>
          <w:rFonts w:ascii="Calibri" w:hAnsi="Calibri"/>
        </w:rPr>
      </w:sdtEndPr>
      <w:sdtContent>
        <w:bookmarkStart w:id="10" w:name="_Toc82239465" w:displacedByCustomXml="prev"/>
        <w:p w14:paraId="74825A2D" w14:textId="77777777" w:rsidR="006E34CB" w:rsidRDefault="00341658" w:rsidP="00341658">
          <w:pPr>
            <w:pStyle w:val="Heading1"/>
            <w:numPr>
              <w:ilvl w:val="0"/>
              <w:numId w:val="0"/>
            </w:numPr>
            <w:ind w:left="43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Content>
            <w:p w14:paraId="47CA567A" w14:textId="77777777" w:rsidR="003B009F" w:rsidRPr="00866889" w:rsidRDefault="003B009F" w:rsidP="009525A9">
              <w:pPr>
                <w:ind w:left="19" w:right="919"/>
                <w:rPr>
                  <w:b/>
                </w:rPr>
              </w:pPr>
              <w:r w:rsidRPr="00866889">
                <w:rPr>
                  <w:b/>
                </w:rPr>
                <w:t>For URLs</w:t>
              </w:r>
              <w:r w:rsidR="009924C9">
                <w:rPr>
                  <w:b/>
                </w:rPr>
                <w:t>, Blogs</w:t>
              </w:r>
              <w:r w:rsidRPr="00866889">
                <w:rPr>
                  <w:b/>
                </w:rPr>
                <w:t>:</w:t>
              </w:r>
            </w:p>
            <w:p w14:paraId="38644FFA" w14:textId="77777777" w:rsidR="009525A9" w:rsidRDefault="009525A9" w:rsidP="009525A9">
              <w:pPr>
                <w:ind w:left="19" w:right="919"/>
              </w:pPr>
              <w:r>
                <w:t xml:space="preserve">Bremer, J. 2012. </w:t>
              </w:r>
              <w:r>
                <w:rPr>
                  <w:i/>
                </w:rPr>
                <w:t>x86 API Hooking Demystified</w:t>
              </w:r>
              <w:r>
                <w:t xml:space="preserve">. [blog]. 2 July. Available from: </w:t>
              </w:r>
              <w:hyperlink r:id="rId12">
                <w:r>
                  <w:rPr>
                    <w:color w:val="0563C1"/>
                    <w:u w:val="single" w:color="0563C1"/>
                  </w:rPr>
                  <w:t>http://jbremer.org/x86</w:t>
                </w:r>
              </w:hyperlink>
              <w:hyperlink r:id="rId13">
                <w:r w:rsidR="00B05A54" w:rsidRPr="00B05A54">
                  <w:rPr>
                    <w:rStyle w:val="Hyperlink"/>
                  </w:rPr>
                  <w:t>http://jbremer.org/x86-api-hooking-demystified/</w:t>
                </w:r>
              </w:hyperlink>
              <w:hyperlink r:id="rId14">
                <w:r>
                  <w:rPr>
                    <w:color w:val="0563C1"/>
                    <w:u w:val="single" w:color="0563C1"/>
                  </w:rPr>
                  <w:t>api</w:t>
                </w:r>
              </w:hyperlink>
              <w:hyperlink r:id="rId15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6">
                <w:r>
                  <w:rPr>
                    <w:color w:val="0563C1"/>
                    <w:u w:val="single" w:color="0563C1"/>
                  </w:rPr>
                  <w:t>hooking</w:t>
                </w:r>
              </w:hyperlink>
              <w:hyperlink r:id="rId17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8">
                <w:r>
                  <w:rPr>
                    <w:color w:val="0563C1"/>
                    <w:u w:val="single" w:color="0563C1"/>
                  </w:rPr>
                  <w:t>demystified/</w:t>
                </w:r>
              </w:hyperlink>
              <w:hyperlink r:id="rId19"/>
              <w:r>
                <w:t xml:space="preserve">[Accessed 15 April 2016].  </w:t>
              </w:r>
            </w:p>
            <w:p w14:paraId="7B5CF27F" w14:textId="77777777" w:rsidR="009525A9" w:rsidRDefault="009525A9" w:rsidP="009525A9">
              <w:pPr>
                <w:ind w:left="19" w:right="919"/>
              </w:pPr>
              <w:r>
                <w:t xml:space="preserve">Bremer, J. 2012. </w:t>
              </w:r>
              <w:r>
                <w:rPr>
                  <w:i/>
                </w:rPr>
                <w:t>x86 API Hooking Demystified</w:t>
              </w:r>
              <w:r>
                <w:t xml:space="preserve">. [online image].  Available from: </w:t>
              </w:r>
              <w:hyperlink r:id="rId20">
                <w:r>
                  <w:rPr>
                    <w:color w:val="0563C1"/>
                    <w:u w:val="single" w:color="0563C1"/>
                  </w:rPr>
                  <w:t>http://jbremer.org/x86</w:t>
                </w:r>
              </w:hyperlink>
              <w:hyperlink r:id="rId21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22">
                <w:r>
                  <w:rPr>
                    <w:color w:val="0563C1"/>
                    <w:u w:val="single" w:color="0563C1"/>
                  </w:rPr>
                  <w:t>api</w:t>
                </w:r>
              </w:hyperlink>
              <w:hyperlink r:id="rId23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24">
                <w:r>
                  <w:rPr>
                    <w:color w:val="0563C1"/>
                    <w:u w:val="single" w:color="0563C1"/>
                  </w:rPr>
                  <w:t>hooking</w:t>
                </w:r>
              </w:hyperlink>
              <w:hyperlink r:id="rId25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26">
                <w:r>
                  <w:rPr>
                    <w:color w:val="0563C1"/>
                    <w:u w:val="single" w:color="0563C1"/>
                  </w:rPr>
                  <w:t>demystified/</w:t>
                </w:r>
              </w:hyperlink>
              <w:hyperlink r:id="rId27"/>
              <w:r>
                <w:t xml:space="preserve">[Accessed 15 April 2016].  </w:t>
              </w:r>
            </w:p>
            <w:p w14:paraId="37CFF9AF" w14:textId="77777777" w:rsidR="009525A9" w:rsidRDefault="009525A9" w:rsidP="009525A9">
              <w:pPr>
                <w:spacing w:after="0"/>
                <w:ind w:right="919"/>
              </w:pPr>
              <w:r>
                <w:t xml:space="preserve">Google Chrome. 2016a. </w:t>
              </w:r>
              <w:r>
                <w:rPr>
                  <w:i/>
                </w:rPr>
                <w:t>Manifest File Format</w:t>
              </w:r>
              <w:r>
                <w:t xml:space="preserve">. [online]. Available from: </w:t>
              </w:r>
            </w:p>
            <w:p w14:paraId="40AA78AE" w14:textId="77777777" w:rsidR="009525A9" w:rsidRDefault="00000000" w:rsidP="009525A9">
              <w:pPr>
                <w:spacing w:line="258" w:lineRule="auto"/>
                <w:ind w:left="-5" w:right="843"/>
              </w:pPr>
              <w:hyperlink r:id="rId28">
                <w:r w:rsidR="009525A9">
                  <w:rPr>
                    <w:color w:val="0563C1"/>
                    <w:u w:val="single" w:color="0563C1"/>
                  </w:rPr>
                  <w:t>https://developer.chrome.com/extensions/manifest</w:t>
                </w:r>
              </w:hyperlink>
              <w:hyperlink r:id="rId29"/>
              <w:r w:rsidR="009525A9">
                <w:t xml:space="preserve">[Accessed 15 April 2016]. </w:t>
              </w:r>
            </w:p>
            <w:p w14:paraId="66E47756" w14:textId="77777777" w:rsidR="009525A9" w:rsidRDefault="009525A9" w:rsidP="009525A9">
              <w:pPr>
                <w:ind w:left="19" w:right="919"/>
              </w:pPr>
              <w:r>
                <w:t xml:space="preserve">Google Chrome. 2016b. chrome.webRequest. [online]. Available from: </w:t>
              </w:r>
              <w:hyperlink r:id="rId30">
                <w:r>
                  <w:rPr>
                    <w:color w:val="0563C1"/>
                    <w:u w:val="single" w:color="0563C1"/>
                  </w:rPr>
                  <w:t>https://developer.chrome.com/extensions/webRequest</w:t>
                </w:r>
              </w:hyperlink>
              <w:hyperlink r:id="rId31"/>
              <w:r>
                <w:t xml:space="preserve">[Accessed 15 April 2016]. </w:t>
              </w:r>
            </w:p>
            <w:p w14:paraId="65C30D0F" w14:textId="77777777" w:rsidR="009525A9" w:rsidRDefault="009525A9" w:rsidP="009525A9">
              <w:pPr>
                <w:spacing w:line="258" w:lineRule="auto"/>
                <w:ind w:left="-5" w:right="843"/>
              </w:pPr>
              <w:r>
                <w:t xml:space="preserve">Lelli, A.  2010. </w:t>
              </w:r>
              <w:r>
                <w:rPr>
                  <w:i/>
                </w:rPr>
                <w:t>The Trojan.Hydraq Incident: Analysis of the Aurora 0-Day Exploit</w:t>
              </w:r>
              <w:r>
                <w:t xml:space="preserve">. [blog]. 21 January. Available from: </w:t>
              </w:r>
              <w:hyperlink r:id="rId32">
                <w:r>
                  <w:rPr>
                    <w:color w:val="0563C1"/>
                    <w:u w:val="single" w:color="0563C1"/>
                  </w:rPr>
                  <w:t>http://www.symantec.com/connect/blogs/trojanhydraq</w:t>
                </w:r>
              </w:hyperlink>
              <w:hyperlink r:id="rId33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34">
                <w:r>
                  <w:rPr>
                    <w:color w:val="0563C1"/>
                    <w:u w:val="single" w:color="0563C1"/>
                  </w:rPr>
                  <w:t>incident</w:t>
                </w:r>
              </w:hyperlink>
              <w:hyperlink r:id="rId35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36">
                <w:r>
                  <w:rPr>
                    <w:color w:val="0563C1"/>
                    <w:u w:val="single" w:color="0563C1"/>
                  </w:rPr>
                  <w:t>analysis</w:t>
                </w:r>
              </w:hyperlink>
              <w:hyperlink r:id="rId37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38">
                <w:r>
                  <w:rPr>
                    <w:color w:val="0563C1"/>
                    <w:u w:val="single" w:color="0563C1"/>
                  </w:rPr>
                  <w:t>aurora</w:t>
                </w:r>
              </w:hyperlink>
              <w:hyperlink r:id="rId39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40">
                <w:r>
                  <w:rPr>
                    <w:color w:val="0563C1"/>
                    <w:u w:val="single" w:color="0563C1"/>
                  </w:rPr>
                  <w:t>0</w:t>
                </w:r>
              </w:hyperlink>
              <w:hyperlink r:id="rId41">
                <w:r w:rsidR="00B05A54" w:rsidRPr="00B05A54">
                  <w:rPr>
                    <w:rStyle w:val="Hyperlink"/>
                  </w:rPr>
                  <w:t>http://www.symantec.com/connect/blogs/trojanhydraq-incident-analysis-aurora-0-day-exploit</w:t>
                </w:r>
              </w:hyperlink>
              <w:hyperlink r:id="rId42">
                <w:r>
                  <w:rPr>
                    <w:color w:val="0563C1"/>
                    <w:u w:val="single" w:color="0563C1"/>
                  </w:rPr>
                  <w:t>day</w:t>
                </w:r>
              </w:hyperlink>
              <w:hyperlink r:id="rId43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44">
                <w:r>
                  <w:rPr>
                    <w:color w:val="0563C1"/>
                    <w:u w:val="single" w:color="0563C1"/>
                  </w:rPr>
                  <w:t>exploit</w:t>
                </w:r>
              </w:hyperlink>
              <w:hyperlink r:id="rId45"/>
              <w:r>
                <w:t xml:space="preserve">[Accessed 15 April 2016]. </w:t>
              </w:r>
            </w:p>
            <w:p w14:paraId="06D8EB18" w14:textId="77777777" w:rsidR="003B009F" w:rsidRPr="00866889" w:rsidRDefault="003B009F" w:rsidP="009525A9">
              <w:pPr>
                <w:spacing w:line="258" w:lineRule="auto"/>
                <w:ind w:left="-5" w:right="843"/>
                <w:rPr>
                  <w:b/>
                </w:rPr>
              </w:pPr>
            </w:p>
            <w:p w14:paraId="4ABFA7BF" w14:textId="77777777" w:rsidR="003B009F" w:rsidRPr="00866889" w:rsidRDefault="003B009F" w:rsidP="009525A9">
              <w:pPr>
                <w:spacing w:line="258" w:lineRule="auto"/>
                <w:ind w:left="-5" w:right="843"/>
                <w:rPr>
                  <w:b/>
                </w:rPr>
              </w:pPr>
              <w:r w:rsidRPr="00866889">
                <w:rPr>
                  <w:b/>
                </w:rPr>
                <w:t>For Books:</w:t>
              </w:r>
            </w:p>
            <w:p w14:paraId="359334C9" w14:textId="77777777" w:rsidR="0005250C" w:rsidRDefault="003B009F" w:rsidP="009525A9">
              <w:pPr>
                <w:spacing w:line="258" w:lineRule="auto"/>
                <w:ind w:left="-5" w:right="843"/>
              </w:pPr>
              <w:r w:rsidRPr="003B009F">
                <w:t>Dahl, R.</w:t>
              </w:r>
              <w:r w:rsidR="005201BA">
                <w:t>,</w:t>
              </w:r>
              <w:r w:rsidRPr="003B009F">
                <w:t xml:space="preserve"> 2004. </w:t>
              </w:r>
              <w:r w:rsidRPr="003B009F">
                <w:rPr>
                  <w:i/>
                </w:rPr>
                <w:t>Charlie and the chocolate factory</w:t>
              </w:r>
              <w:r w:rsidRPr="003B009F">
                <w:t>. 6th ed. New York: Knopf.</w:t>
              </w:r>
            </w:p>
            <w:p w14:paraId="6B5CDA29" w14:textId="77777777" w:rsidR="003B009F" w:rsidRDefault="003B009F" w:rsidP="009525A9">
              <w:pPr>
                <w:spacing w:line="258" w:lineRule="auto"/>
                <w:ind w:left="-5" w:right="843"/>
              </w:pPr>
            </w:p>
            <w:p w14:paraId="642A3A3F" w14:textId="77777777" w:rsidR="003B009F" w:rsidRPr="00866889" w:rsidRDefault="003B009F" w:rsidP="009525A9">
              <w:pPr>
                <w:spacing w:line="258" w:lineRule="auto"/>
                <w:ind w:left="-5" w:right="843"/>
                <w:rPr>
                  <w:b/>
                </w:rPr>
              </w:pPr>
              <w:r w:rsidRPr="00866889">
                <w:rPr>
                  <w:b/>
                </w:rPr>
                <w:t>For Citations</w:t>
              </w:r>
              <w:r w:rsidR="00866889">
                <w:rPr>
                  <w:b/>
                </w:rPr>
                <w:t xml:space="preserve"> in Books</w:t>
              </w:r>
              <w:r w:rsidRPr="00866889">
                <w:rPr>
                  <w:b/>
                </w:rPr>
                <w:t>:</w:t>
              </w:r>
            </w:p>
            <w:p w14:paraId="43097DB2" w14:textId="77777777" w:rsidR="003B009F" w:rsidRDefault="003B009F" w:rsidP="009525A9">
              <w:pPr>
                <w:spacing w:line="258" w:lineRule="auto"/>
                <w:ind w:left="-5" w:right="843"/>
              </w:pPr>
              <w:r w:rsidRPr="003B009F">
                <w:t>Desikan, S. and Ramesh, G.</w:t>
              </w:r>
              <w:r w:rsidR="005201BA">
                <w:t>,</w:t>
              </w:r>
              <w:r w:rsidRPr="003B009F">
                <w:t xml:space="preserve"> 2006. </w:t>
              </w:r>
              <w:r w:rsidRPr="003B009F">
                <w:rPr>
                  <w:i/>
                </w:rPr>
                <w:t>Software testing</w:t>
              </w:r>
              <w:r w:rsidRPr="003B009F">
                <w:t>. Bangalore, India: Dorling Kindersley, p.156.</w:t>
              </w:r>
            </w:p>
            <w:p w14:paraId="5E27E456" w14:textId="77777777" w:rsidR="003B009F" w:rsidRDefault="003B009F">
              <w:pPr>
                <w:rPr>
                  <w:rFonts w:eastAsia="Times New Roman" w:cs="Times New Roman"/>
                  <w:color w:val="000000"/>
                  <w:lang w:eastAsia="en-US"/>
                </w:rPr>
              </w:pPr>
            </w:p>
            <w:p w14:paraId="3B6FACCE" w14:textId="77777777" w:rsidR="003B009F" w:rsidRPr="00866889" w:rsidRDefault="003B009F">
              <w:pPr>
                <w:rPr>
                  <w:rFonts w:eastAsia="Times New Roman" w:cs="Times New Roman"/>
                  <w:b/>
                  <w:color w:val="000000"/>
                  <w:lang w:eastAsia="en-US"/>
                </w:rPr>
              </w:pPr>
              <w:r w:rsidRPr="00866889">
                <w:rPr>
                  <w:rFonts w:eastAsia="Times New Roman" w:cs="Times New Roman"/>
                  <w:b/>
                  <w:color w:val="000000"/>
                  <w:lang w:eastAsia="en-US"/>
                </w:rPr>
                <w:t>For Chapters in Books:</w:t>
              </w:r>
            </w:p>
            <w:p w14:paraId="46453473" w14:textId="77777777" w:rsidR="003B009F" w:rsidRDefault="003B009F">
              <w:pPr>
                <w:rPr>
                  <w:rFonts w:eastAsia="Times New Roman" w:cs="Times New Roman"/>
                  <w:color w:val="000000"/>
                  <w:lang w:eastAsia="en-US"/>
                </w:rPr>
              </w:pPr>
              <w:r w:rsidRPr="003B009F">
                <w:rPr>
                  <w:rFonts w:eastAsia="Times New Roman" w:cs="Times New Roman"/>
                  <w:color w:val="000000"/>
                  <w:lang w:eastAsia="en-US"/>
                </w:rPr>
                <w:t>Bressler, L.</w:t>
              </w:r>
              <w:r w:rsidR="005201BA">
                <w:rPr>
                  <w:rFonts w:eastAsia="Times New Roman" w:cs="Times New Roman"/>
                  <w:color w:val="000000"/>
                  <w:lang w:eastAsia="en-US"/>
                </w:rPr>
                <w:t xml:space="preserve">, </w:t>
              </w:r>
              <w:r w:rsidRPr="003B009F">
                <w:rPr>
                  <w:rFonts w:eastAsia="Times New Roman" w:cs="Times New Roman"/>
                  <w:color w:val="000000"/>
                  <w:lang w:eastAsia="en-US"/>
                </w:rPr>
                <w:t xml:space="preserve">2010. My girl, Kylie. In: L. Matheson, ed., </w:t>
              </w:r>
              <w:r w:rsidRPr="003B009F">
                <w:rPr>
                  <w:rFonts w:eastAsia="Times New Roman" w:cs="Times New Roman"/>
                  <w:i/>
                  <w:color w:val="000000"/>
                  <w:lang w:eastAsia="en-US"/>
                </w:rPr>
                <w:t>The Dogs That We Love</w:t>
              </w:r>
              <w:r w:rsidRPr="003B009F">
                <w:rPr>
                  <w:rFonts w:eastAsia="Times New Roman" w:cs="Times New Roman"/>
                  <w:color w:val="000000"/>
                  <w:lang w:eastAsia="en-US"/>
                </w:rPr>
                <w:t>, 1st ed. Boston: Jacobson Ltd., pp. 78-92.</w:t>
              </w:r>
            </w:p>
            <w:p w14:paraId="67FA02E8" w14:textId="77777777" w:rsidR="003B009F" w:rsidRDefault="003B009F">
              <w:pPr>
                <w:rPr>
                  <w:rFonts w:eastAsia="Times New Roman" w:cs="Times New Roman"/>
                  <w:color w:val="000000"/>
                  <w:lang w:eastAsia="en-US"/>
                </w:rPr>
              </w:pPr>
            </w:p>
            <w:p w14:paraId="7D4E6408" w14:textId="77777777" w:rsidR="003B009F" w:rsidRPr="00866889" w:rsidRDefault="003B009F">
              <w:pPr>
                <w:rPr>
                  <w:rFonts w:eastAsia="Times New Roman" w:cs="Times New Roman"/>
                  <w:b/>
                  <w:color w:val="000000"/>
                  <w:lang w:eastAsia="en-US"/>
                </w:rPr>
              </w:pPr>
              <w:r w:rsidRPr="00866889">
                <w:rPr>
                  <w:rFonts w:eastAsia="Times New Roman" w:cs="Times New Roman"/>
                  <w:b/>
                  <w:color w:val="000000"/>
                  <w:lang w:eastAsia="en-US"/>
                </w:rPr>
                <w:t>For Journals:</w:t>
              </w:r>
            </w:p>
            <w:p w14:paraId="43607A5F" w14:textId="77777777" w:rsidR="003B009F" w:rsidRDefault="003B009F">
              <w:pPr>
                <w:rPr>
                  <w:rFonts w:eastAsia="Times New Roman" w:cs="Times New Roman"/>
                  <w:color w:val="000000"/>
                  <w:lang w:eastAsia="en-US"/>
                </w:rPr>
              </w:pPr>
              <w:r w:rsidRPr="003B009F">
                <w:rPr>
                  <w:rFonts w:eastAsia="Times New Roman" w:cs="Times New Roman"/>
                  <w:color w:val="000000"/>
                  <w:lang w:eastAsia="en-US"/>
                </w:rPr>
                <w:t>Ross, N.</w:t>
              </w:r>
              <w:r w:rsidR="00154C09">
                <w:rPr>
                  <w:rFonts w:eastAsia="Times New Roman" w:cs="Times New Roman"/>
                  <w:color w:val="000000"/>
                  <w:lang w:eastAsia="en-US"/>
                </w:rPr>
                <w:t xml:space="preserve">, </w:t>
              </w:r>
              <w:r w:rsidRPr="003B009F">
                <w:rPr>
                  <w:rFonts w:eastAsia="Times New Roman" w:cs="Times New Roman"/>
                  <w:color w:val="000000"/>
                  <w:lang w:eastAsia="en-US"/>
                </w:rPr>
                <w:t>2015. On Truth Content and False Consciousness in Adorno’s Aesthetic Theory. Philosophy Today, 59(2), pp. 269-290.</w:t>
              </w:r>
            </w:p>
            <w:p w14:paraId="674364E7" w14:textId="77777777" w:rsidR="003B009F" w:rsidRDefault="003B009F">
              <w:pPr>
                <w:rPr>
                  <w:rFonts w:eastAsia="Times New Roman" w:cs="Times New Roman"/>
                  <w:color w:val="000000"/>
                  <w:lang w:eastAsia="en-US"/>
                </w:rPr>
              </w:pPr>
            </w:p>
            <w:p w14:paraId="1F82DC52" w14:textId="77777777" w:rsidR="003B009F" w:rsidRPr="00866889" w:rsidRDefault="003B009F">
              <w:pPr>
                <w:rPr>
                  <w:rFonts w:eastAsia="Times New Roman" w:cs="Times New Roman"/>
                  <w:b/>
                  <w:color w:val="000000"/>
                  <w:lang w:eastAsia="en-US"/>
                </w:rPr>
              </w:pPr>
              <w:r w:rsidRPr="00866889">
                <w:rPr>
                  <w:rFonts w:eastAsia="Times New Roman" w:cs="Times New Roman"/>
                  <w:b/>
                  <w:color w:val="000000"/>
                  <w:lang w:eastAsia="en-US"/>
                </w:rPr>
                <w:t xml:space="preserve">For </w:t>
              </w:r>
              <w:r w:rsidR="00154C09">
                <w:rPr>
                  <w:rFonts w:eastAsia="Times New Roman" w:cs="Times New Roman"/>
                  <w:b/>
                  <w:color w:val="000000"/>
                  <w:lang w:eastAsia="en-US"/>
                </w:rPr>
                <w:t>Journals Accessed via a Database/Website</w:t>
              </w:r>
              <w:r w:rsidRPr="00866889">
                <w:rPr>
                  <w:rFonts w:eastAsia="Times New Roman" w:cs="Times New Roman"/>
                  <w:b/>
                  <w:color w:val="000000"/>
                  <w:lang w:eastAsia="en-US"/>
                </w:rPr>
                <w:t>:</w:t>
              </w:r>
            </w:p>
            <w:p w14:paraId="7A4AE690" w14:textId="77777777" w:rsidR="003B009F" w:rsidRDefault="00154C09">
              <w:pPr>
                <w:rPr>
                  <w:rFonts w:eastAsia="Times New Roman" w:cs="Times New Roman"/>
                  <w:color w:val="000000"/>
                  <w:lang w:eastAsia="en-US"/>
                </w:rPr>
              </w:pPr>
              <w:r>
                <w:rPr>
                  <w:rFonts w:eastAsia="Times New Roman" w:cs="Times New Roman"/>
                  <w:color w:val="000000"/>
                  <w:lang w:eastAsia="en-US"/>
                </w:rPr>
                <w:lastRenderedPageBreak/>
                <w:t xml:space="preserve">Raina, S., </w:t>
              </w:r>
              <w:r w:rsidR="003B009F" w:rsidRPr="003B009F">
                <w:rPr>
                  <w:rFonts w:eastAsia="Times New Roman" w:cs="Times New Roman"/>
                  <w:color w:val="000000"/>
                  <w:lang w:eastAsia="en-US"/>
                </w:rPr>
                <w:t xml:space="preserve">2015. Establishing Correlation Between Genetics and Nonresponse. </w:t>
              </w:r>
              <w:r w:rsidR="003B009F" w:rsidRPr="003B009F">
                <w:rPr>
                  <w:rFonts w:eastAsia="Times New Roman" w:cs="Times New Roman"/>
                  <w:i/>
                  <w:color w:val="000000"/>
                  <w:lang w:eastAsia="en-US"/>
                </w:rPr>
                <w:t>Journal of Postgraduate Medicine</w:t>
              </w:r>
              <w:r w:rsidR="003B009F" w:rsidRPr="003B009F">
                <w:rPr>
                  <w:rFonts w:eastAsia="Times New Roman" w:cs="Times New Roman"/>
                  <w:color w:val="000000"/>
                  <w:lang w:eastAsia="en-US"/>
                </w:rPr>
                <w:t>, [online] Volume 61(2), p. 148. Available at: http://www.proquest.com/products-services/ProQuest-Research-Library.html [Accessed 8 Apr. 2015].</w:t>
              </w:r>
            </w:p>
            <w:p w14:paraId="267C2C08" w14:textId="77777777" w:rsidR="005201BA" w:rsidRDefault="005201BA">
              <w:pPr>
                <w:rPr>
                  <w:rFonts w:eastAsia="Times New Roman" w:cs="Times New Roman"/>
                  <w:color w:val="000000"/>
                  <w:lang w:eastAsia="en-US"/>
                </w:rPr>
              </w:pPr>
            </w:p>
            <w:p w14:paraId="04B2035B" w14:textId="77777777" w:rsidR="005201BA" w:rsidRDefault="005201BA">
              <w:pPr>
                <w:rPr>
                  <w:rFonts w:eastAsia="Times New Roman" w:cs="Times New Roman"/>
                  <w:color w:val="000000"/>
                  <w:lang w:eastAsia="en-US"/>
                </w:rPr>
              </w:pPr>
              <w:r>
                <w:rPr>
                  <w:rFonts w:eastAsia="Times New Roman" w:cs="Times New Roman"/>
                  <w:color w:val="000000"/>
                  <w:lang w:eastAsia="en-US"/>
                </w:rPr>
                <w:t xml:space="preserve">For other examples see: </w:t>
              </w:r>
              <w:hyperlink r:id="rId46" w:history="1">
                <w:r w:rsidRPr="00AB5650">
                  <w:rPr>
                    <w:rStyle w:val="Hyperlink"/>
                    <w:rFonts w:eastAsia="Times New Roman" w:cs="Times New Roman"/>
                    <w:lang w:eastAsia="en-US"/>
                  </w:rPr>
                  <w:t>http://libweb.anglia.ac.uk/referencing/harvard.htm</w:t>
                </w:r>
              </w:hyperlink>
            </w:p>
            <w:p w14:paraId="3C37625F" w14:textId="77777777" w:rsidR="003B009F" w:rsidRDefault="003B009F">
              <w:pPr>
                <w:rPr>
                  <w:rFonts w:eastAsia="Times New Roman" w:cs="Times New Roman"/>
                  <w:color w:val="000000"/>
                  <w:lang w:eastAsia="en-US"/>
                </w:rPr>
              </w:pPr>
            </w:p>
            <w:p w14:paraId="33C5A5B6" w14:textId="77777777" w:rsidR="00801886" w:rsidRPr="006E34CB" w:rsidRDefault="00000000">
              <w:pPr>
                <w:rPr>
                  <w:rFonts w:eastAsia="Times New Roman" w:cs="Times New Roman"/>
                  <w:color w:val="000000"/>
                  <w:lang w:eastAsia="en-US"/>
                </w:rPr>
              </w:pPr>
            </w:p>
          </w:sdtContent>
        </w:sdt>
      </w:sdtContent>
    </w:sdt>
    <w:p w14:paraId="407310BB" w14:textId="77777777" w:rsidR="006C6590" w:rsidRDefault="006C6590">
      <w:pPr>
        <w:rPr>
          <w:rFonts w:eastAsia="Times New Roman" w:cs="Times New Roman"/>
          <w:color w:val="000000"/>
          <w:lang w:eastAsia="en-US"/>
        </w:rPr>
      </w:pPr>
    </w:p>
    <w:p w14:paraId="1955B911" w14:textId="77777777" w:rsidR="00341658" w:rsidRDefault="00341658">
      <w:pPr>
        <w:rPr>
          <w:rFonts w:eastAsiaTheme="majorEastAsia" w:cstheme="majorBidi"/>
          <w:b/>
          <w:bCs/>
          <w:smallCaps/>
          <w:color w:val="000000" w:themeColor="text1"/>
          <w:sz w:val="48"/>
          <w:szCs w:val="36"/>
          <w:lang w:val="en-GB"/>
        </w:rPr>
      </w:pPr>
      <w:r>
        <w:br w:type="page"/>
      </w:r>
    </w:p>
    <w:p w14:paraId="08A98092" w14:textId="77777777" w:rsidR="00801886" w:rsidRPr="009A241B" w:rsidRDefault="00341658" w:rsidP="009525A9">
      <w:pPr>
        <w:pStyle w:val="Heading1"/>
        <w:numPr>
          <w:ilvl w:val="0"/>
          <w:numId w:val="0"/>
        </w:numPr>
        <w:ind w:left="431"/>
      </w:pPr>
      <w:bookmarkStart w:id="11" w:name="_Toc82239466"/>
      <w:r>
        <w:lastRenderedPageBreak/>
        <w:t>Appendices</w:t>
      </w:r>
      <w:bookmarkEnd w:id="11"/>
    </w:p>
    <w:p w14:paraId="69B607C6" w14:textId="77777777" w:rsidR="001A6749" w:rsidRDefault="001A6749" w:rsidP="001A6749">
      <w:pPr>
        <w:rPr>
          <w:lang w:eastAsia="en-US"/>
        </w:rPr>
      </w:pPr>
      <w:r>
        <w:rPr>
          <w:lang w:eastAsia="en-US"/>
        </w:rPr>
        <w:t>Note that Appendices should be referenced in the main body of the text.</w:t>
      </w:r>
    </w:p>
    <w:p w14:paraId="0755339D" w14:textId="77777777" w:rsidR="009A241B" w:rsidRDefault="00341658" w:rsidP="00341658">
      <w:pPr>
        <w:pStyle w:val="Heading2"/>
        <w:numPr>
          <w:ilvl w:val="0"/>
          <w:numId w:val="0"/>
        </w:numPr>
        <w:ind w:left="578" w:hanging="578"/>
        <w:rPr>
          <w:lang w:eastAsia="en-US"/>
        </w:rPr>
      </w:pPr>
      <w:bookmarkStart w:id="12" w:name="_Toc82239467"/>
      <w:r>
        <w:rPr>
          <w:lang w:eastAsia="en-US"/>
        </w:rPr>
        <w:t xml:space="preserve">Appendix </w:t>
      </w:r>
      <w:r w:rsidR="009525A9">
        <w:rPr>
          <w:lang w:eastAsia="en-US"/>
        </w:rPr>
        <w:t>A</w:t>
      </w:r>
      <w:bookmarkEnd w:id="12"/>
    </w:p>
    <w:p w14:paraId="6AA9CB19" w14:textId="77777777" w:rsidR="009525A9" w:rsidRDefault="009525A9" w:rsidP="009525A9">
      <w:pPr>
        <w:spacing w:after="1" w:line="260" w:lineRule="auto"/>
        <w:ind w:left="-5" w:right="1119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Put any large amounts of data here (e.g. code).</w:t>
      </w:r>
    </w:p>
    <w:p w14:paraId="0EE17FB6" w14:textId="77777777" w:rsidR="00BA7AE1" w:rsidRDefault="00BA7AE1" w:rsidP="009525A9">
      <w:pPr>
        <w:spacing w:after="1" w:line="260" w:lineRule="auto"/>
        <w:ind w:left="-5" w:right="1119"/>
        <w:rPr>
          <w:rFonts w:ascii="Courier New" w:eastAsia="Courier New" w:hAnsi="Courier New" w:cs="Courier New"/>
          <w:sz w:val="20"/>
        </w:rPr>
      </w:pPr>
    </w:p>
    <w:p w14:paraId="7BED25BB" w14:textId="77777777" w:rsidR="00BA7AE1" w:rsidRPr="00BA7AE1" w:rsidRDefault="00BA7AE1" w:rsidP="0053233E">
      <w:pPr>
        <w:pBdr>
          <w:bottom w:val="single" w:sz="4" w:space="1" w:color="auto"/>
        </w:pBdr>
        <w:spacing w:after="1" w:line="260" w:lineRule="auto"/>
        <w:ind w:left="-5" w:right="1119"/>
        <w:rPr>
          <w:rFonts w:ascii="Arial" w:eastAsia="Courier New" w:hAnsi="Arial" w:cs="Arial"/>
          <w:b/>
          <w:sz w:val="20"/>
        </w:rPr>
      </w:pPr>
      <w:r w:rsidRPr="00BA7AE1">
        <w:rPr>
          <w:rFonts w:ascii="Arial" w:eastAsia="Courier New" w:hAnsi="Arial" w:cs="Arial"/>
          <w:b/>
          <w:sz w:val="20"/>
        </w:rPr>
        <w:t>Hello.Php</w:t>
      </w:r>
    </w:p>
    <w:p w14:paraId="53CD751D" w14:textId="77777777" w:rsidR="00BA7AE1" w:rsidRPr="0053233E" w:rsidRDefault="00BA7AE1" w:rsidP="00BA7AE1">
      <w:pPr>
        <w:spacing w:after="1" w:line="260" w:lineRule="auto"/>
        <w:ind w:left="-5" w:right="1119"/>
        <w:rPr>
          <w:rFonts w:ascii="Courier New" w:eastAsia="Courier New" w:hAnsi="Courier New" w:cs="Courier New"/>
          <w:sz w:val="20"/>
        </w:rPr>
      </w:pPr>
      <w:r w:rsidRPr="0053233E">
        <w:rPr>
          <w:rFonts w:ascii="Courier New" w:eastAsia="Courier New" w:hAnsi="Courier New" w:cs="Courier New"/>
          <w:sz w:val="20"/>
        </w:rPr>
        <w:t>&lt;html&gt;</w:t>
      </w:r>
    </w:p>
    <w:p w14:paraId="0C12AEE2" w14:textId="77777777" w:rsidR="00BA7AE1" w:rsidRPr="0053233E" w:rsidRDefault="00BA7AE1" w:rsidP="00BA7AE1">
      <w:pPr>
        <w:spacing w:after="1" w:line="260" w:lineRule="auto"/>
        <w:ind w:left="-5" w:right="1119"/>
        <w:rPr>
          <w:rFonts w:ascii="Courier New" w:eastAsia="Courier New" w:hAnsi="Courier New" w:cs="Courier New"/>
          <w:sz w:val="20"/>
        </w:rPr>
      </w:pPr>
      <w:r w:rsidRPr="0053233E">
        <w:rPr>
          <w:rFonts w:ascii="Courier New" w:eastAsia="Courier New" w:hAnsi="Courier New" w:cs="Courier New"/>
          <w:sz w:val="20"/>
        </w:rPr>
        <w:t>&lt;head&gt;</w:t>
      </w:r>
    </w:p>
    <w:p w14:paraId="43CBC34E" w14:textId="77777777" w:rsidR="00BA7AE1" w:rsidRPr="0053233E" w:rsidRDefault="00BA7AE1" w:rsidP="00BA7AE1">
      <w:pPr>
        <w:spacing w:after="1" w:line="260" w:lineRule="auto"/>
        <w:ind w:left="-5" w:right="1119"/>
        <w:rPr>
          <w:rFonts w:ascii="Courier New" w:eastAsia="Courier New" w:hAnsi="Courier New" w:cs="Courier New"/>
          <w:sz w:val="20"/>
        </w:rPr>
      </w:pPr>
      <w:r w:rsidRPr="0053233E">
        <w:rPr>
          <w:rFonts w:ascii="Courier New" w:eastAsia="Courier New" w:hAnsi="Courier New" w:cs="Courier New"/>
          <w:sz w:val="20"/>
        </w:rPr>
        <w:t>&lt;title&gt;PHP Test&lt;/title&gt;</w:t>
      </w:r>
    </w:p>
    <w:p w14:paraId="7B1071CE" w14:textId="77777777" w:rsidR="00BA7AE1" w:rsidRPr="0053233E" w:rsidRDefault="00BA7AE1" w:rsidP="00BA7AE1">
      <w:pPr>
        <w:spacing w:after="1" w:line="260" w:lineRule="auto"/>
        <w:ind w:left="-5" w:right="1119"/>
        <w:rPr>
          <w:rFonts w:ascii="Courier New" w:eastAsia="Courier New" w:hAnsi="Courier New" w:cs="Courier New"/>
          <w:sz w:val="20"/>
        </w:rPr>
      </w:pPr>
      <w:r w:rsidRPr="0053233E">
        <w:rPr>
          <w:rFonts w:ascii="Courier New" w:eastAsia="Courier New" w:hAnsi="Courier New" w:cs="Courier New"/>
          <w:sz w:val="20"/>
        </w:rPr>
        <w:t>&lt;/head&gt;</w:t>
      </w:r>
    </w:p>
    <w:p w14:paraId="40EAF04F" w14:textId="77777777" w:rsidR="00BA7AE1" w:rsidRPr="0053233E" w:rsidRDefault="00BA7AE1" w:rsidP="00BA7AE1">
      <w:pPr>
        <w:spacing w:after="1" w:line="260" w:lineRule="auto"/>
        <w:ind w:left="-5" w:right="1119"/>
        <w:rPr>
          <w:rFonts w:ascii="Courier New" w:eastAsia="Courier New" w:hAnsi="Courier New" w:cs="Courier New"/>
          <w:sz w:val="20"/>
        </w:rPr>
      </w:pPr>
      <w:r w:rsidRPr="0053233E">
        <w:rPr>
          <w:rFonts w:ascii="Courier New" w:eastAsia="Courier New" w:hAnsi="Courier New" w:cs="Courier New"/>
          <w:sz w:val="20"/>
        </w:rPr>
        <w:t>&lt;body&gt;</w:t>
      </w:r>
    </w:p>
    <w:p w14:paraId="1011E5F0" w14:textId="77777777" w:rsidR="00BA7AE1" w:rsidRPr="0053233E" w:rsidRDefault="00BA7AE1" w:rsidP="00BA7AE1">
      <w:pPr>
        <w:spacing w:after="1" w:line="260" w:lineRule="auto"/>
        <w:ind w:left="-5" w:right="1119"/>
        <w:rPr>
          <w:rFonts w:ascii="Courier New" w:eastAsia="Courier New" w:hAnsi="Courier New" w:cs="Courier New"/>
          <w:sz w:val="20"/>
        </w:rPr>
      </w:pPr>
      <w:r w:rsidRPr="0053233E">
        <w:rPr>
          <w:rFonts w:ascii="Courier New" w:eastAsia="Courier New" w:hAnsi="Courier New" w:cs="Courier New"/>
          <w:sz w:val="20"/>
        </w:rPr>
        <w:t>&lt;p&gt;Hello World&lt;/p&gt;</w:t>
      </w:r>
    </w:p>
    <w:p w14:paraId="19AED67F" w14:textId="77777777" w:rsidR="00BA7AE1" w:rsidRPr="0053233E" w:rsidRDefault="00BA7AE1" w:rsidP="00BA7AE1">
      <w:pPr>
        <w:spacing w:after="1" w:line="260" w:lineRule="auto"/>
        <w:ind w:left="-5" w:right="1119"/>
        <w:rPr>
          <w:rFonts w:ascii="Courier New" w:eastAsia="Courier New" w:hAnsi="Courier New" w:cs="Courier New"/>
          <w:sz w:val="20"/>
        </w:rPr>
      </w:pPr>
      <w:r w:rsidRPr="0053233E">
        <w:rPr>
          <w:rFonts w:ascii="Courier New" w:eastAsia="Courier New" w:hAnsi="Courier New" w:cs="Courier New"/>
          <w:sz w:val="20"/>
        </w:rPr>
        <w:t>&lt;/body&gt;</w:t>
      </w:r>
    </w:p>
    <w:p w14:paraId="6367835A" w14:textId="77777777" w:rsidR="00BA7AE1" w:rsidRPr="0053233E" w:rsidRDefault="00BA7AE1" w:rsidP="00BA7AE1">
      <w:pPr>
        <w:spacing w:after="1" w:line="260" w:lineRule="auto"/>
        <w:ind w:left="-5" w:right="1119"/>
        <w:rPr>
          <w:rFonts w:ascii="Courier New" w:eastAsia="Courier New" w:hAnsi="Courier New" w:cs="Courier New"/>
          <w:sz w:val="20"/>
        </w:rPr>
      </w:pPr>
      <w:r w:rsidRPr="0053233E">
        <w:rPr>
          <w:rFonts w:ascii="Courier New" w:eastAsia="Courier New" w:hAnsi="Courier New" w:cs="Courier New"/>
          <w:sz w:val="20"/>
        </w:rPr>
        <w:t>&lt;/html&gt;</w:t>
      </w:r>
    </w:p>
    <w:p w14:paraId="1526FCE6" w14:textId="77777777" w:rsidR="009A241B" w:rsidRPr="00BA7AE1" w:rsidRDefault="009A241B" w:rsidP="00BA7AE1">
      <w:pPr>
        <w:spacing w:after="1" w:line="260" w:lineRule="auto"/>
        <w:ind w:left="-5" w:right="1119"/>
        <w:rPr>
          <w:rFonts w:ascii="Courier New" w:eastAsia="Courier New" w:hAnsi="Courier New" w:cs="Courier New"/>
          <w:sz w:val="20"/>
        </w:rPr>
      </w:pPr>
    </w:p>
    <w:p w14:paraId="13C0B7EF" w14:textId="77777777" w:rsidR="009525A9" w:rsidRDefault="009525A9" w:rsidP="009525A9">
      <w:pPr>
        <w:pStyle w:val="Heading2"/>
        <w:numPr>
          <w:ilvl w:val="0"/>
          <w:numId w:val="0"/>
        </w:numPr>
        <w:ind w:left="578" w:hanging="578"/>
        <w:rPr>
          <w:lang w:eastAsia="en-US"/>
        </w:rPr>
      </w:pPr>
      <w:bookmarkStart w:id="13" w:name="_Toc82239468"/>
      <w:r>
        <w:rPr>
          <w:lang w:eastAsia="en-US"/>
        </w:rPr>
        <w:t>Appendix B</w:t>
      </w:r>
      <w:bookmarkEnd w:id="13"/>
    </w:p>
    <w:p w14:paraId="635CFE06" w14:textId="77777777" w:rsidR="009525A9" w:rsidRDefault="009525A9" w:rsidP="009525A9">
      <w:pPr>
        <w:spacing w:after="1" w:line="260" w:lineRule="auto"/>
        <w:ind w:left="-5" w:right="1119"/>
      </w:pPr>
      <w:r>
        <w:rPr>
          <w:rFonts w:ascii="Courier New" w:eastAsia="Courier New" w:hAnsi="Courier New" w:cs="Courier New"/>
          <w:sz w:val="20"/>
        </w:rPr>
        <w:t>And here….</w:t>
      </w:r>
    </w:p>
    <w:p w14:paraId="018A20D9" w14:textId="77777777" w:rsidR="009525A9" w:rsidRDefault="009525A9" w:rsidP="009525A9">
      <w:pPr>
        <w:pStyle w:val="Heading2"/>
        <w:numPr>
          <w:ilvl w:val="0"/>
          <w:numId w:val="0"/>
        </w:numPr>
        <w:ind w:left="-5"/>
      </w:pPr>
      <w:bookmarkStart w:id="14" w:name="_Toc82239469"/>
      <w:r>
        <w:rPr>
          <w:lang w:eastAsia="en-US"/>
        </w:rPr>
        <w:t xml:space="preserve">Appendix C - </w:t>
      </w:r>
      <w:r>
        <w:t>Suggestions for formatting figures/tables/screenshots</w:t>
      </w:r>
      <w:r w:rsidR="00665C65">
        <w:t xml:space="preserve"> in the body of the text</w:t>
      </w:r>
      <w:bookmarkEnd w:id="14"/>
    </w:p>
    <w:p w14:paraId="2B1AD131" w14:textId="77777777" w:rsidR="009525A9" w:rsidRDefault="009525A9" w:rsidP="009525A9">
      <w:pPr>
        <w:rPr>
          <w:rFonts w:ascii="Courier New" w:eastAsia="Courier New" w:hAnsi="Courier New" w:cs="Courier New"/>
          <w:sz w:val="20"/>
        </w:rPr>
      </w:pPr>
    </w:p>
    <w:p w14:paraId="3ED80CA9" w14:textId="4CC17F50" w:rsidR="009525A9" w:rsidRDefault="00860FC8" w:rsidP="009525A9">
      <w:pPr>
        <w:spacing w:after="0"/>
        <w:ind w:right="1229"/>
        <w:jc w:val="right"/>
      </w:pPr>
      <w:r>
        <w:rPr>
          <w:noProof/>
        </w:rPr>
      </w:r>
      <w:r>
        <w:pict w14:anchorId="315D704A">
          <v:group id="Group 28403" o:spid="_x0000_s2054" style="width:402.1pt;height:227.75pt;mso-position-horizontal-relative:char;mso-position-vertical-relative:line" coordsize="51069,28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36" o:spid="_x0000_s2055" type="#_x0000_t75" style="position:absolute;width:51069;height:289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">
              <v:imagedata r:id="rId47" o:title=""/>
            </v:shape>
            <v:shape id="Picture 738" o:spid="_x0000_s2056" type="#_x0000_t75" style="position:absolute;left:259;top:259;width:50002;height:27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">
              <v:imagedata r:id="rId48" o:title=""/>
            </v:shape>
            <w10:anchorlock/>
          </v:group>
        </w:pict>
      </w:r>
    </w:p>
    <w:p w14:paraId="016A75CB" w14:textId="77777777" w:rsidR="009525A9" w:rsidRPr="00AC000C" w:rsidRDefault="009525A9" w:rsidP="00900E4E">
      <w:pPr>
        <w:ind w:left="19" w:right="919"/>
        <w:jc w:val="center"/>
      </w:pPr>
      <w:r w:rsidRPr="0036600D">
        <w:rPr>
          <w:b/>
        </w:rPr>
        <w:lastRenderedPageBreak/>
        <w:t xml:space="preserve">Figure 1-1 </w:t>
      </w:r>
      <w:r w:rsidRPr="00AC000C">
        <w:t>A diagram of the system that was used in the security test.</w:t>
      </w:r>
    </w:p>
    <w:p w14:paraId="6C35A5FD" w14:textId="77777777" w:rsidR="00665C65" w:rsidRDefault="00665C65" w:rsidP="009525A9">
      <w:pPr>
        <w:spacing w:after="0"/>
        <w:ind w:right="958"/>
        <w:jc w:val="right"/>
        <w:rPr>
          <w:b/>
          <w:sz w:val="90"/>
        </w:rPr>
      </w:pPr>
    </w:p>
    <w:p w14:paraId="612DD26C" w14:textId="77777777" w:rsidR="00665C65" w:rsidRPr="00665C65" w:rsidRDefault="00665C65" w:rsidP="00665C65">
      <w:pPr>
        <w:spacing w:after="159"/>
        <w:ind w:right="933"/>
        <w:jc w:val="center"/>
      </w:pPr>
      <w:r>
        <w:rPr>
          <w:b/>
        </w:rPr>
        <w:t>Table 1-1</w:t>
      </w:r>
      <w:r>
        <w:t xml:space="preserve"> Advantages of the X versus Y</w:t>
      </w:r>
    </w:p>
    <w:p w14:paraId="35EE53D3" w14:textId="77777777" w:rsidR="009525A9" w:rsidRDefault="009525A9" w:rsidP="009525A9">
      <w:pPr>
        <w:spacing w:after="0"/>
        <w:ind w:right="958"/>
        <w:jc w:val="right"/>
      </w:pPr>
    </w:p>
    <w:tbl>
      <w:tblPr>
        <w:tblStyle w:val="TableGrid0"/>
        <w:tblW w:w="9061" w:type="dxa"/>
        <w:tblInd w:w="5" w:type="dxa"/>
        <w:tblCellMar>
          <w:top w:w="41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80"/>
        <w:gridCol w:w="7081"/>
      </w:tblGrid>
      <w:tr w:rsidR="009525A9" w14:paraId="4A35F0B3" w14:textId="77777777" w:rsidTr="008F0E02">
        <w:trPr>
          <w:trHeight w:val="20"/>
        </w:trPr>
        <w:tc>
          <w:tcPr>
            <w:tcW w:w="9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5A5A5"/>
          </w:tcPr>
          <w:p w14:paraId="13129049" w14:textId="77777777" w:rsidR="009525A9" w:rsidRDefault="009525A9" w:rsidP="008F0E02">
            <w:pPr>
              <w:tabs>
                <w:tab w:val="center" w:pos="2503"/>
              </w:tabs>
              <w:spacing w:line="259" w:lineRule="auto"/>
            </w:pPr>
            <w:r>
              <w:rPr>
                <w:b/>
                <w:color w:val="FFFFFF"/>
              </w:rPr>
              <w:t xml:space="preserve">Advantage </w:t>
            </w:r>
            <w:r>
              <w:rPr>
                <w:b/>
                <w:color w:val="FFFFFF"/>
              </w:rPr>
              <w:tab/>
              <w:t xml:space="preserve">Description </w:t>
            </w:r>
          </w:p>
        </w:tc>
      </w:tr>
      <w:tr w:rsidR="009525A9" w14:paraId="6DE96EA8" w14:textId="77777777" w:rsidTr="008F0E02">
        <w:trPr>
          <w:trHeight w:val="20"/>
        </w:trPr>
        <w:tc>
          <w:tcPr>
            <w:tcW w:w="198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25FD501" w14:textId="77777777" w:rsidR="009525A9" w:rsidRDefault="009525A9" w:rsidP="008F0E02">
            <w:pPr>
              <w:spacing w:line="259" w:lineRule="auto"/>
            </w:pPr>
            <w:r>
              <w:rPr>
                <w:b/>
              </w:rPr>
              <w:t xml:space="preserve">1 </w:t>
            </w:r>
          </w:p>
        </w:tc>
        <w:tc>
          <w:tcPr>
            <w:tcW w:w="7081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017B2FE7" w14:textId="77777777" w:rsidR="009525A9" w:rsidRDefault="009525A9" w:rsidP="008F0E02">
            <w:pPr>
              <w:spacing w:line="259" w:lineRule="auto"/>
              <w:ind w:right="47"/>
            </w:pPr>
            <w:r>
              <w:t>Can be programmed easier.</w:t>
            </w:r>
          </w:p>
        </w:tc>
      </w:tr>
      <w:tr w:rsidR="009525A9" w14:paraId="12FE914F" w14:textId="77777777" w:rsidTr="008F0E02">
        <w:trPr>
          <w:trHeight w:val="20"/>
        </w:trPr>
        <w:tc>
          <w:tcPr>
            <w:tcW w:w="198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F4716A6" w14:textId="77777777" w:rsidR="009525A9" w:rsidRDefault="009525A9" w:rsidP="008F0E02">
            <w:pPr>
              <w:spacing w:line="259" w:lineRule="auto"/>
            </w:pPr>
            <w:r>
              <w:rPr>
                <w:b/>
              </w:rPr>
              <w:t>2</w:t>
            </w:r>
          </w:p>
        </w:tc>
        <w:tc>
          <w:tcPr>
            <w:tcW w:w="70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53CA7CF" w14:textId="77777777" w:rsidR="009525A9" w:rsidRDefault="009525A9" w:rsidP="008F0E02">
            <w:pPr>
              <w:spacing w:line="259" w:lineRule="auto"/>
              <w:ind w:right="49"/>
            </w:pPr>
            <w:r>
              <w:t>More flexible that the traditional system.</w:t>
            </w:r>
          </w:p>
        </w:tc>
      </w:tr>
      <w:tr w:rsidR="009525A9" w14:paraId="0F262178" w14:textId="77777777" w:rsidTr="008F0E02">
        <w:trPr>
          <w:trHeight w:val="20"/>
        </w:trPr>
        <w:tc>
          <w:tcPr>
            <w:tcW w:w="198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B1946C2" w14:textId="77777777" w:rsidR="009525A9" w:rsidRDefault="009525A9" w:rsidP="008F0E02">
            <w:pPr>
              <w:spacing w:line="259" w:lineRule="auto"/>
            </w:pPr>
            <w:r>
              <w:rPr>
                <w:b/>
              </w:rPr>
              <w:t>3</w:t>
            </w:r>
          </w:p>
        </w:tc>
        <w:tc>
          <w:tcPr>
            <w:tcW w:w="70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23BC701F" w14:textId="77777777" w:rsidR="009525A9" w:rsidRDefault="009525A9" w:rsidP="008F0E02">
            <w:pPr>
              <w:spacing w:line="259" w:lineRule="auto"/>
              <w:ind w:right="48"/>
            </w:pPr>
            <w:r>
              <w:t>More secure than the traditional setup.</w:t>
            </w:r>
          </w:p>
        </w:tc>
      </w:tr>
    </w:tbl>
    <w:p w14:paraId="44DEA1A8" w14:textId="77777777" w:rsidR="009525A9" w:rsidRDefault="009525A9" w:rsidP="009525A9">
      <w:pPr>
        <w:spacing w:after="159"/>
        <w:ind w:right="933"/>
        <w:jc w:val="center"/>
        <w:rPr>
          <w:b/>
        </w:rPr>
      </w:pPr>
    </w:p>
    <w:p w14:paraId="2BEC7230" w14:textId="77777777" w:rsidR="00665C65" w:rsidRDefault="00665C65" w:rsidP="009525A9">
      <w:pPr>
        <w:spacing w:after="159"/>
        <w:ind w:right="933"/>
        <w:jc w:val="center"/>
        <w:rPr>
          <w:b/>
        </w:rPr>
      </w:pPr>
    </w:p>
    <w:p w14:paraId="28E57235" w14:textId="77777777" w:rsidR="00665C65" w:rsidRDefault="00665C65" w:rsidP="009525A9">
      <w:pPr>
        <w:spacing w:after="159"/>
        <w:ind w:right="933"/>
        <w:jc w:val="center"/>
        <w:rPr>
          <w:b/>
        </w:rPr>
      </w:pPr>
    </w:p>
    <w:p w14:paraId="055B1BC5" w14:textId="77777777" w:rsidR="009525A9" w:rsidRDefault="009525A9" w:rsidP="009525A9">
      <w:pPr>
        <w:spacing w:after="1"/>
      </w:pPr>
    </w:p>
    <w:p w14:paraId="1345171B" w14:textId="511FB3D9" w:rsidR="009525A9" w:rsidRDefault="00860FC8" w:rsidP="009525A9">
      <w:pPr>
        <w:spacing w:after="1"/>
      </w:pPr>
      <w:r>
        <w:rPr>
          <w:noProof/>
        </w:rPr>
      </w:r>
      <w:r>
        <w:pict w14:anchorId="21034C2A">
          <v:group id="Group 28962" o:spid="_x0000_s2050" style="width:461.95pt;height:212.95pt;mso-position-horizontal-relative:char;mso-position-vertical-relative:line" coordsize="58668,2704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">
            <v:rect id="Rectangle 1054" o:spid="_x0000_s2051" style="position:absolute;left:58351;top:25615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" filled="f" stroked="f">
              <v:textbox inset="0,0,0,0">
                <w:txbxContent>
                  <w:p w14:paraId="536EC3CB" w14:textId="77777777" w:rsidR="00DF1721" w:rsidRDefault="00DF1721" w:rsidP="009525A9"/>
                </w:txbxContent>
              </v:textbox>
            </v:rect>
            <v:shape id="Picture 33786" o:spid="_x0000_s2052" type="#_x0000_t75" style="position:absolute;left:330;top:-30;width:57942;height:265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">
              <v:imagedata r:id="rId49" o:title=""/>
            </v:shape>
            <v:shape id="Picture 1096" o:spid="_x0000_s2053" type="#_x0000_t75" style="position:absolute;left:1950;top:1524;width:52761;height:214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">
              <v:imagedata r:id="rId50" o:title=""/>
            </v:shape>
            <w10:anchorlock/>
          </v:group>
        </w:pict>
      </w:r>
    </w:p>
    <w:p w14:paraId="5C9425AC" w14:textId="77777777" w:rsidR="009525A9" w:rsidRDefault="009525A9" w:rsidP="00AC000C">
      <w:pPr>
        <w:ind w:left="19" w:right="919"/>
        <w:jc w:val="center"/>
      </w:pPr>
      <w:r>
        <w:rPr>
          <w:b/>
        </w:rPr>
        <w:t>Figure 1-1</w:t>
      </w:r>
      <w:r w:rsidR="0075318F">
        <w:rPr>
          <w:b/>
        </w:rPr>
        <w:t xml:space="preserve"> </w:t>
      </w:r>
      <w:r w:rsidR="00BA7AE1">
        <w:t xml:space="preserve">Snippets of code can be </w:t>
      </w:r>
      <w:r w:rsidR="00351C72">
        <w:t xml:space="preserve">formatted </w:t>
      </w:r>
      <w:r w:rsidR="00BA7AE1">
        <w:t>like this.</w:t>
      </w:r>
    </w:p>
    <w:p w14:paraId="3A762089" w14:textId="77777777" w:rsidR="00351C72" w:rsidRDefault="00351C72" w:rsidP="00351C72">
      <w:pPr>
        <w:ind w:right="919"/>
        <w:rPr>
          <w:b/>
        </w:rPr>
      </w:pPr>
    </w:p>
    <w:sectPr w:rsidR="00351C72" w:rsidSect="00062937">
      <w:footerReference w:type="default" r:id="rId51"/>
      <w:footerReference w:type="first" r:id="rId5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53B71" w14:textId="77777777" w:rsidR="00062937" w:rsidRDefault="00062937" w:rsidP="004E733D">
      <w:pPr>
        <w:spacing w:after="0" w:line="240" w:lineRule="auto"/>
      </w:pPr>
      <w:r>
        <w:separator/>
      </w:r>
    </w:p>
  </w:endnote>
  <w:endnote w:type="continuationSeparator" w:id="0">
    <w:p w14:paraId="04B474EB" w14:textId="77777777" w:rsidR="00062937" w:rsidRDefault="00062937" w:rsidP="004E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26E3F" w14:textId="77777777" w:rsidR="00DF1721" w:rsidRDefault="00DF1721">
    <w:pPr>
      <w:pStyle w:val="Footer"/>
    </w:pPr>
    <w:r w:rsidRPr="00C015A8">
      <w:rPr>
        <w:i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8859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771574" w14:textId="77777777" w:rsidR="00DF1721" w:rsidRDefault="00647F3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DF1721">
          <w:instrText xml:space="preserve"> PAGE   \* MERGEFORMAT </w:instrText>
        </w:r>
        <w:r>
          <w:fldChar w:fldCharType="separate"/>
        </w:r>
        <w:r w:rsidR="00DF1721"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DF1721">
          <w:rPr>
            <w:b/>
            <w:bCs/>
          </w:rPr>
          <w:t xml:space="preserve"> | </w:t>
        </w:r>
        <w:r w:rsidR="00DF1721">
          <w:rPr>
            <w:color w:val="7F7F7F" w:themeColor="background1" w:themeShade="7F"/>
            <w:spacing w:val="60"/>
          </w:rPr>
          <w:t>Page</w:t>
        </w:r>
      </w:p>
    </w:sdtContent>
  </w:sdt>
  <w:p w14:paraId="107EDF88" w14:textId="77777777" w:rsidR="00DF1721" w:rsidRDefault="00DF17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971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346D3B" w14:textId="77777777" w:rsidR="00DF1721" w:rsidRDefault="00647F3E" w:rsidP="003363B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 w:rsidR="00DF1721">
          <w:instrText xml:space="preserve"> PAGE   \* MERGEFORMAT </w:instrText>
        </w:r>
        <w:r>
          <w:fldChar w:fldCharType="separate"/>
        </w:r>
        <w:r w:rsidR="001E01AD" w:rsidRPr="001E01AD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 w:rsidR="00DF1721">
          <w:rPr>
            <w:b/>
            <w:bCs/>
          </w:rPr>
          <w:t xml:space="preserve"> | </w:t>
        </w:r>
        <w:r w:rsidR="00DF1721">
          <w:rPr>
            <w:color w:val="7F7F7F" w:themeColor="background1" w:themeShade="7F"/>
            <w:spacing w:val="60"/>
          </w:rPr>
          <w:t>Page</w:t>
        </w:r>
      </w:p>
    </w:sdtContent>
  </w:sdt>
  <w:p w14:paraId="1C4F4B79" w14:textId="77777777" w:rsidR="00DF1721" w:rsidRDefault="00DF172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340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8C2A16" w14:textId="77777777" w:rsidR="00DF1721" w:rsidRDefault="00647F3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DF1721">
          <w:instrText xml:space="preserve"> PAGE   \* MERGEFORMAT </w:instrText>
        </w:r>
        <w:r>
          <w:fldChar w:fldCharType="separate"/>
        </w:r>
        <w:r w:rsidR="00DF1721"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DF1721">
          <w:rPr>
            <w:b/>
            <w:bCs/>
          </w:rPr>
          <w:t xml:space="preserve"> | </w:t>
        </w:r>
        <w:r w:rsidR="00DF1721">
          <w:rPr>
            <w:color w:val="7F7F7F" w:themeColor="background1" w:themeShade="7F"/>
            <w:spacing w:val="60"/>
          </w:rPr>
          <w:t>Page</w:t>
        </w:r>
      </w:p>
    </w:sdtContent>
  </w:sdt>
  <w:p w14:paraId="0A376237" w14:textId="77777777" w:rsidR="00DF1721" w:rsidRPr="00A60D20" w:rsidRDefault="00DF1721" w:rsidP="00A6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63F0F" w14:textId="77777777" w:rsidR="00062937" w:rsidRDefault="00062937" w:rsidP="004E733D">
      <w:pPr>
        <w:spacing w:after="0" w:line="240" w:lineRule="auto"/>
      </w:pPr>
      <w:r>
        <w:separator/>
      </w:r>
    </w:p>
  </w:footnote>
  <w:footnote w:type="continuationSeparator" w:id="0">
    <w:p w14:paraId="4310C770" w14:textId="77777777" w:rsidR="00062937" w:rsidRDefault="00062937" w:rsidP="004E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3D3A"/>
    <w:multiLevelType w:val="hybridMultilevel"/>
    <w:tmpl w:val="1C8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4270C"/>
    <w:multiLevelType w:val="hybridMultilevel"/>
    <w:tmpl w:val="3F180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91D05"/>
    <w:multiLevelType w:val="hybridMultilevel"/>
    <w:tmpl w:val="19D6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EF5"/>
    <w:multiLevelType w:val="hybridMultilevel"/>
    <w:tmpl w:val="F754E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59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53C4FD8"/>
    <w:multiLevelType w:val="hybridMultilevel"/>
    <w:tmpl w:val="CF5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238B5"/>
    <w:multiLevelType w:val="hybridMultilevel"/>
    <w:tmpl w:val="89D6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07F7"/>
    <w:multiLevelType w:val="hybridMultilevel"/>
    <w:tmpl w:val="600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90654"/>
    <w:multiLevelType w:val="hybridMultilevel"/>
    <w:tmpl w:val="FA96E058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9" w15:restartNumberingAfterBreak="0">
    <w:nsid w:val="3B515488"/>
    <w:multiLevelType w:val="hybridMultilevel"/>
    <w:tmpl w:val="268E7E6E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 w15:restartNumberingAfterBreak="0">
    <w:nsid w:val="3D7E3EF6"/>
    <w:multiLevelType w:val="hybridMultilevel"/>
    <w:tmpl w:val="4202C902"/>
    <w:lvl w:ilvl="0" w:tplc="E2CAF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E3053"/>
    <w:multiLevelType w:val="hybridMultilevel"/>
    <w:tmpl w:val="31501312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545A7"/>
    <w:multiLevelType w:val="hybridMultilevel"/>
    <w:tmpl w:val="8C48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F4704"/>
    <w:multiLevelType w:val="hybridMultilevel"/>
    <w:tmpl w:val="5DB6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97606"/>
    <w:multiLevelType w:val="hybridMultilevel"/>
    <w:tmpl w:val="E13A2516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B187F"/>
    <w:multiLevelType w:val="hybridMultilevel"/>
    <w:tmpl w:val="3FEE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85A27"/>
    <w:multiLevelType w:val="hybridMultilevel"/>
    <w:tmpl w:val="9DA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B6F2F"/>
    <w:multiLevelType w:val="hybridMultilevel"/>
    <w:tmpl w:val="4F8E6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6003D"/>
    <w:multiLevelType w:val="hybridMultilevel"/>
    <w:tmpl w:val="8F76072C"/>
    <w:lvl w:ilvl="0" w:tplc="D6529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31A22"/>
    <w:multiLevelType w:val="hybridMultilevel"/>
    <w:tmpl w:val="70A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76EDE"/>
    <w:multiLevelType w:val="hybridMultilevel"/>
    <w:tmpl w:val="77E6337A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F73222"/>
    <w:multiLevelType w:val="hybridMultilevel"/>
    <w:tmpl w:val="1BB698D2"/>
    <w:lvl w:ilvl="0" w:tplc="4A1A2A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D337D"/>
    <w:multiLevelType w:val="hybridMultilevel"/>
    <w:tmpl w:val="464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752D9"/>
    <w:multiLevelType w:val="hybridMultilevel"/>
    <w:tmpl w:val="1C600ECA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4" w15:restartNumberingAfterBreak="0">
    <w:nsid w:val="7D782A11"/>
    <w:multiLevelType w:val="hybridMultilevel"/>
    <w:tmpl w:val="F928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D72BF"/>
    <w:multiLevelType w:val="hybridMultilevel"/>
    <w:tmpl w:val="314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32868">
    <w:abstractNumId w:val="4"/>
  </w:num>
  <w:num w:numId="2" w16cid:durableId="12456075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6941395">
    <w:abstractNumId w:val="4"/>
  </w:num>
  <w:num w:numId="4" w16cid:durableId="987591407">
    <w:abstractNumId w:val="4"/>
  </w:num>
  <w:num w:numId="5" w16cid:durableId="100078158">
    <w:abstractNumId w:val="4"/>
  </w:num>
  <w:num w:numId="6" w16cid:durableId="411245186">
    <w:abstractNumId w:val="4"/>
  </w:num>
  <w:num w:numId="7" w16cid:durableId="930745801">
    <w:abstractNumId w:val="4"/>
  </w:num>
  <w:num w:numId="8" w16cid:durableId="1405882033">
    <w:abstractNumId w:val="4"/>
  </w:num>
  <w:num w:numId="9" w16cid:durableId="444547184">
    <w:abstractNumId w:val="4"/>
  </w:num>
  <w:num w:numId="10" w16cid:durableId="872885506">
    <w:abstractNumId w:val="4"/>
  </w:num>
  <w:num w:numId="11" w16cid:durableId="1703049604">
    <w:abstractNumId w:val="4"/>
  </w:num>
  <w:num w:numId="12" w16cid:durableId="1478449712">
    <w:abstractNumId w:val="4"/>
  </w:num>
  <w:num w:numId="13" w16cid:durableId="1953855075">
    <w:abstractNumId w:val="10"/>
  </w:num>
  <w:num w:numId="14" w16cid:durableId="403525041">
    <w:abstractNumId w:val="7"/>
  </w:num>
  <w:num w:numId="15" w16cid:durableId="1695838201">
    <w:abstractNumId w:val="6"/>
  </w:num>
  <w:num w:numId="16" w16cid:durableId="841772730">
    <w:abstractNumId w:val="16"/>
  </w:num>
  <w:num w:numId="17" w16cid:durableId="160238151">
    <w:abstractNumId w:val="12"/>
  </w:num>
  <w:num w:numId="18" w16cid:durableId="1277102746">
    <w:abstractNumId w:val="13"/>
  </w:num>
  <w:num w:numId="19" w16cid:durableId="247233862">
    <w:abstractNumId w:val="5"/>
  </w:num>
  <w:num w:numId="20" w16cid:durableId="1073359515">
    <w:abstractNumId w:val="19"/>
  </w:num>
  <w:num w:numId="21" w16cid:durableId="319695148">
    <w:abstractNumId w:val="15"/>
  </w:num>
  <w:num w:numId="22" w16cid:durableId="304703143">
    <w:abstractNumId w:val="2"/>
  </w:num>
  <w:num w:numId="23" w16cid:durableId="1163814625">
    <w:abstractNumId w:val="25"/>
  </w:num>
  <w:num w:numId="24" w16cid:durableId="743912924">
    <w:abstractNumId w:val="18"/>
  </w:num>
  <w:num w:numId="25" w16cid:durableId="1856185252">
    <w:abstractNumId w:val="24"/>
  </w:num>
  <w:num w:numId="26" w16cid:durableId="1743983229">
    <w:abstractNumId w:val="0"/>
  </w:num>
  <w:num w:numId="27" w16cid:durableId="1639804001">
    <w:abstractNumId w:val="17"/>
  </w:num>
  <w:num w:numId="28" w16cid:durableId="613899882">
    <w:abstractNumId w:val="3"/>
  </w:num>
  <w:num w:numId="29" w16cid:durableId="1177840169">
    <w:abstractNumId w:val="20"/>
  </w:num>
  <w:num w:numId="30" w16cid:durableId="898051597">
    <w:abstractNumId w:val="9"/>
  </w:num>
  <w:num w:numId="31" w16cid:durableId="1372999364">
    <w:abstractNumId w:val="23"/>
  </w:num>
  <w:num w:numId="32" w16cid:durableId="1228607917">
    <w:abstractNumId w:val="11"/>
  </w:num>
  <w:num w:numId="33" w16cid:durableId="1742170678">
    <w:abstractNumId w:val="14"/>
  </w:num>
  <w:num w:numId="34" w16cid:durableId="264466594">
    <w:abstractNumId w:val="22"/>
  </w:num>
  <w:num w:numId="35" w16cid:durableId="946545952">
    <w:abstractNumId w:val="8"/>
  </w:num>
  <w:num w:numId="36" w16cid:durableId="533612223">
    <w:abstractNumId w:val="21"/>
  </w:num>
  <w:num w:numId="37" w16cid:durableId="139883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2BC"/>
    <w:rsid w:val="00001745"/>
    <w:rsid w:val="00027573"/>
    <w:rsid w:val="00037DC8"/>
    <w:rsid w:val="00046389"/>
    <w:rsid w:val="0005250C"/>
    <w:rsid w:val="0005417B"/>
    <w:rsid w:val="000605B2"/>
    <w:rsid w:val="00062937"/>
    <w:rsid w:val="000920B6"/>
    <w:rsid w:val="000A320F"/>
    <w:rsid w:val="000B23BF"/>
    <w:rsid w:val="000D17CB"/>
    <w:rsid w:val="000D7464"/>
    <w:rsid w:val="000E547A"/>
    <w:rsid w:val="000F0C10"/>
    <w:rsid w:val="000F1DC5"/>
    <w:rsid w:val="00107635"/>
    <w:rsid w:val="00112965"/>
    <w:rsid w:val="001218F2"/>
    <w:rsid w:val="001279BD"/>
    <w:rsid w:val="0013062D"/>
    <w:rsid w:val="00132682"/>
    <w:rsid w:val="00151ECD"/>
    <w:rsid w:val="00154C09"/>
    <w:rsid w:val="00161132"/>
    <w:rsid w:val="00161777"/>
    <w:rsid w:val="001712C7"/>
    <w:rsid w:val="0017676B"/>
    <w:rsid w:val="001905B9"/>
    <w:rsid w:val="001A6749"/>
    <w:rsid w:val="001C0BA6"/>
    <w:rsid w:val="001C0CB2"/>
    <w:rsid w:val="001D1620"/>
    <w:rsid w:val="001D35C0"/>
    <w:rsid w:val="001E01AD"/>
    <w:rsid w:val="001E07B0"/>
    <w:rsid w:val="001E3330"/>
    <w:rsid w:val="001F2976"/>
    <w:rsid w:val="0022030D"/>
    <w:rsid w:val="00234C95"/>
    <w:rsid w:val="002371F6"/>
    <w:rsid w:val="00254AF1"/>
    <w:rsid w:val="00256944"/>
    <w:rsid w:val="002815F9"/>
    <w:rsid w:val="0028659A"/>
    <w:rsid w:val="002869C3"/>
    <w:rsid w:val="0028776D"/>
    <w:rsid w:val="002B7A98"/>
    <w:rsid w:val="002E1900"/>
    <w:rsid w:val="002E653A"/>
    <w:rsid w:val="002F5336"/>
    <w:rsid w:val="002F776C"/>
    <w:rsid w:val="0030070E"/>
    <w:rsid w:val="0032326F"/>
    <w:rsid w:val="003363BE"/>
    <w:rsid w:val="00340071"/>
    <w:rsid w:val="00340E97"/>
    <w:rsid w:val="00341658"/>
    <w:rsid w:val="00351C72"/>
    <w:rsid w:val="00364162"/>
    <w:rsid w:val="00383F4F"/>
    <w:rsid w:val="003B009F"/>
    <w:rsid w:val="003C73E7"/>
    <w:rsid w:val="003C7753"/>
    <w:rsid w:val="003E29E2"/>
    <w:rsid w:val="003E63DD"/>
    <w:rsid w:val="003F0C17"/>
    <w:rsid w:val="003F4AE8"/>
    <w:rsid w:val="003F708A"/>
    <w:rsid w:val="00404615"/>
    <w:rsid w:val="00410C6A"/>
    <w:rsid w:val="00412E17"/>
    <w:rsid w:val="0045005A"/>
    <w:rsid w:val="0046275C"/>
    <w:rsid w:val="00465585"/>
    <w:rsid w:val="00475402"/>
    <w:rsid w:val="00481CA9"/>
    <w:rsid w:val="00482333"/>
    <w:rsid w:val="00490D11"/>
    <w:rsid w:val="00493395"/>
    <w:rsid w:val="00493CEF"/>
    <w:rsid w:val="004A08E2"/>
    <w:rsid w:val="004A221C"/>
    <w:rsid w:val="004A5876"/>
    <w:rsid w:val="004B6934"/>
    <w:rsid w:val="004C10C4"/>
    <w:rsid w:val="004C1F06"/>
    <w:rsid w:val="004C514E"/>
    <w:rsid w:val="004C5DAB"/>
    <w:rsid w:val="004C6BF5"/>
    <w:rsid w:val="004D157E"/>
    <w:rsid w:val="004D3791"/>
    <w:rsid w:val="004D705C"/>
    <w:rsid w:val="004D7B3D"/>
    <w:rsid w:val="004E3329"/>
    <w:rsid w:val="004E733D"/>
    <w:rsid w:val="004F0323"/>
    <w:rsid w:val="004F0C68"/>
    <w:rsid w:val="004F2C3B"/>
    <w:rsid w:val="005033F7"/>
    <w:rsid w:val="005201BA"/>
    <w:rsid w:val="00527338"/>
    <w:rsid w:val="0053233E"/>
    <w:rsid w:val="005461D0"/>
    <w:rsid w:val="00547C89"/>
    <w:rsid w:val="00574B53"/>
    <w:rsid w:val="00586BCC"/>
    <w:rsid w:val="005A0648"/>
    <w:rsid w:val="005B0B9D"/>
    <w:rsid w:val="005C4657"/>
    <w:rsid w:val="005D5E52"/>
    <w:rsid w:val="005E0907"/>
    <w:rsid w:val="005E55CE"/>
    <w:rsid w:val="00600857"/>
    <w:rsid w:val="0062422C"/>
    <w:rsid w:val="00624C1F"/>
    <w:rsid w:val="00647F3E"/>
    <w:rsid w:val="0065524C"/>
    <w:rsid w:val="00665C65"/>
    <w:rsid w:val="006735A9"/>
    <w:rsid w:val="00682B37"/>
    <w:rsid w:val="00695081"/>
    <w:rsid w:val="00695E61"/>
    <w:rsid w:val="006B38D2"/>
    <w:rsid w:val="006B70AD"/>
    <w:rsid w:val="006C4A5E"/>
    <w:rsid w:val="006C6590"/>
    <w:rsid w:val="006D6925"/>
    <w:rsid w:val="006E34CB"/>
    <w:rsid w:val="006E7C23"/>
    <w:rsid w:val="006F4C01"/>
    <w:rsid w:val="00706443"/>
    <w:rsid w:val="00712DC9"/>
    <w:rsid w:val="007213B6"/>
    <w:rsid w:val="007379DF"/>
    <w:rsid w:val="0075318F"/>
    <w:rsid w:val="00762E36"/>
    <w:rsid w:val="00764D74"/>
    <w:rsid w:val="007673FA"/>
    <w:rsid w:val="00774F0F"/>
    <w:rsid w:val="007756CC"/>
    <w:rsid w:val="0078040C"/>
    <w:rsid w:val="0078704C"/>
    <w:rsid w:val="00792A94"/>
    <w:rsid w:val="007C214F"/>
    <w:rsid w:val="007C2FFC"/>
    <w:rsid w:val="007C3A95"/>
    <w:rsid w:val="007D7E00"/>
    <w:rsid w:val="007F5900"/>
    <w:rsid w:val="00800DF0"/>
    <w:rsid w:val="00801886"/>
    <w:rsid w:val="00801BA7"/>
    <w:rsid w:val="00811096"/>
    <w:rsid w:val="00833EA1"/>
    <w:rsid w:val="00835A5D"/>
    <w:rsid w:val="008368D3"/>
    <w:rsid w:val="00846817"/>
    <w:rsid w:val="0084791A"/>
    <w:rsid w:val="00860FC8"/>
    <w:rsid w:val="00865937"/>
    <w:rsid w:val="00866889"/>
    <w:rsid w:val="00871C96"/>
    <w:rsid w:val="00874775"/>
    <w:rsid w:val="008750A3"/>
    <w:rsid w:val="00880C5A"/>
    <w:rsid w:val="008A101C"/>
    <w:rsid w:val="008A58E3"/>
    <w:rsid w:val="008A7296"/>
    <w:rsid w:val="008B08AC"/>
    <w:rsid w:val="008C2637"/>
    <w:rsid w:val="008F0E02"/>
    <w:rsid w:val="00900E4E"/>
    <w:rsid w:val="0091549F"/>
    <w:rsid w:val="00922077"/>
    <w:rsid w:val="0092418F"/>
    <w:rsid w:val="00927DC9"/>
    <w:rsid w:val="009525A9"/>
    <w:rsid w:val="009627B3"/>
    <w:rsid w:val="0096301D"/>
    <w:rsid w:val="00970362"/>
    <w:rsid w:val="00974F37"/>
    <w:rsid w:val="00977C19"/>
    <w:rsid w:val="009867EB"/>
    <w:rsid w:val="009924C9"/>
    <w:rsid w:val="009A241B"/>
    <w:rsid w:val="009A40B4"/>
    <w:rsid w:val="009C5438"/>
    <w:rsid w:val="009D0812"/>
    <w:rsid w:val="00A0582C"/>
    <w:rsid w:val="00A209D4"/>
    <w:rsid w:val="00A362BC"/>
    <w:rsid w:val="00A478E8"/>
    <w:rsid w:val="00A50E2A"/>
    <w:rsid w:val="00A556EF"/>
    <w:rsid w:val="00A56B6F"/>
    <w:rsid w:val="00A60D20"/>
    <w:rsid w:val="00A62544"/>
    <w:rsid w:val="00A72A01"/>
    <w:rsid w:val="00A80B40"/>
    <w:rsid w:val="00A826B7"/>
    <w:rsid w:val="00A82C89"/>
    <w:rsid w:val="00A93E66"/>
    <w:rsid w:val="00AA1455"/>
    <w:rsid w:val="00AA3A25"/>
    <w:rsid w:val="00AC000C"/>
    <w:rsid w:val="00AC0458"/>
    <w:rsid w:val="00AD59AD"/>
    <w:rsid w:val="00AE349C"/>
    <w:rsid w:val="00AE4E8C"/>
    <w:rsid w:val="00AE7B8C"/>
    <w:rsid w:val="00AF132C"/>
    <w:rsid w:val="00B028C7"/>
    <w:rsid w:val="00B05A54"/>
    <w:rsid w:val="00B42BD6"/>
    <w:rsid w:val="00B52410"/>
    <w:rsid w:val="00B62B29"/>
    <w:rsid w:val="00B76596"/>
    <w:rsid w:val="00BA4804"/>
    <w:rsid w:val="00BA7AE1"/>
    <w:rsid w:val="00BB05D6"/>
    <w:rsid w:val="00BB7220"/>
    <w:rsid w:val="00BC3A78"/>
    <w:rsid w:val="00BC7FA6"/>
    <w:rsid w:val="00BD1E60"/>
    <w:rsid w:val="00BE292E"/>
    <w:rsid w:val="00BE6B72"/>
    <w:rsid w:val="00C1109F"/>
    <w:rsid w:val="00C11D98"/>
    <w:rsid w:val="00C25366"/>
    <w:rsid w:val="00C34786"/>
    <w:rsid w:val="00C5090A"/>
    <w:rsid w:val="00C545A5"/>
    <w:rsid w:val="00C57763"/>
    <w:rsid w:val="00C8551E"/>
    <w:rsid w:val="00C9794A"/>
    <w:rsid w:val="00CA5897"/>
    <w:rsid w:val="00CA73E4"/>
    <w:rsid w:val="00CC269F"/>
    <w:rsid w:val="00CC389C"/>
    <w:rsid w:val="00CC5FFC"/>
    <w:rsid w:val="00CD72C8"/>
    <w:rsid w:val="00CE09C5"/>
    <w:rsid w:val="00CE13B3"/>
    <w:rsid w:val="00CE32D0"/>
    <w:rsid w:val="00CF01E4"/>
    <w:rsid w:val="00D23CA3"/>
    <w:rsid w:val="00D40F41"/>
    <w:rsid w:val="00D44625"/>
    <w:rsid w:val="00D51047"/>
    <w:rsid w:val="00D60EA5"/>
    <w:rsid w:val="00D61FEF"/>
    <w:rsid w:val="00D733E1"/>
    <w:rsid w:val="00D76FA8"/>
    <w:rsid w:val="00D828F5"/>
    <w:rsid w:val="00D9157D"/>
    <w:rsid w:val="00D94CF6"/>
    <w:rsid w:val="00D96F0A"/>
    <w:rsid w:val="00D9718A"/>
    <w:rsid w:val="00DC186F"/>
    <w:rsid w:val="00DC50DF"/>
    <w:rsid w:val="00DD22DB"/>
    <w:rsid w:val="00DE78D6"/>
    <w:rsid w:val="00DF1721"/>
    <w:rsid w:val="00DF1CFD"/>
    <w:rsid w:val="00DF555A"/>
    <w:rsid w:val="00E17874"/>
    <w:rsid w:val="00E56045"/>
    <w:rsid w:val="00E70760"/>
    <w:rsid w:val="00E747D3"/>
    <w:rsid w:val="00E76CF8"/>
    <w:rsid w:val="00E935C0"/>
    <w:rsid w:val="00E96C18"/>
    <w:rsid w:val="00EA104E"/>
    <w:rsid w:val="00EC27F5"/>
    <w:rsid w:val="00EF5198"/>
    <w:rsid w:val="00F00345"/>
    <w:rsid w:val="00F004B6"/>
    <w:rsid w:val="00F12A52"/>
    <w:rsid w:val="00F22F62"/>
    <w:rsid w:val="00F23E6A"/>
    <w:rsid w:val="00F63B8B"/>
    <w:rsid w:val="00F662A3"/>
    <w:rsid w:val="00F753AE"/>
    <w:rsid w:val="00F84806"/>
    <w:rsid w:val="00FD34B4"/>
    <w:rsid w:val="00FF51EB"/>
    <w:rsid w:val="00FF69A5"/>
    <w:rsid w:val="00FF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08267015"/>
  <w15:docId w15:val="{600BD7EB-1531-4E39-8238-98F557C9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3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B3D"/>
    <w:pPr>
      <w:keepNext/>
      <w:keepLines/>
      <w:pageBreakBefore/>
      <w:numPr>
        <w:numId w:val="12"/>
      </w:numPr>
      <w:spacing w:before="360"/>
      <w:ind w:left="431" w:hanging="431"/>
      <w:jc w:val="right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5A9"/>
    <w:pPr>
      <w:keepNext/>
      <w:keepLines/>
      <w:numPr>
        <w:ilvl w:val="1"/>
        <w:numId w:val="12"/>
      </w:numPr>
      <w:pBdr>
        <w:bottom w:val="single" w:sz="12" w:space="1" w:color="auto"/>
      </w:pBdr>
      <w:spacing w:before="360" w:after="20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1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61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1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1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1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1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1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BE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BE"/>
    <w:rPr>
      <w:rFonts w:eastAsiaTheme="majorEastAsia" w:cstheme="majorBidi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461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D7B3D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5A9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46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6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1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1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46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046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4615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04615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046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15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0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4615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61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4615"/>
    <w:pPr>
      <w:outlineLvl w:val="9"/>
    </w:pPr>
  </w:style>
  <w:style w:type="paragraph" w:styleId="NoSpacing">
    <w:name w:val="No Spacing"/>
    <w:link w:val="NoSpacingChar"/>
    <w:uiPriority w:val="1"/>
    <w:qFormat/>
    <w:rsid w:val="004046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615"/>
    <w:pPr>
      <w:ind w:left="720"/>
      <w:contextualSpacing/>
    </w:pPr>
  </w:style>
  <w:style w:type="table" w:styleId="TableGrid">
    <w:name w:val="Table Grid"/>
    <w:basedOn w:val="TableNormal"/>
    <w:uiPriority w:val="39"/>
    <w:rsid w:val="003C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573"/>
    <w:rPr>
      <w:color w:val="6B9F25" w:themeColor="hyperlink"/>
      <w:u w:val="single"/>
    </w:rPr>
  </w:style>
  <w:style w:type="table" w:customStyle="1" w:styleId="PlainTable11">
    <w:name w:val="Plain Table 11"/>
    <w:basedOn w:val="TableNormal"/>
    <w:uiPriority w:val="41"/>
    <w:rsid w:val="006B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6389"/>
  </w:style>
  <w:style w:type="paragraph" w:customStyle="1" w:styleId="code">
    <w:name w:val="code"/>
    <w:basedOn w:val="NoSpacing"/>
    <w:link w:val="codeChar"/>
    <w:qFormat/>
    <w:rsid w:val="00DD22D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12DC9"/>
    <w:pPr>
      <w:spacing w:after="100"/>
    </w:pPr>
  </w:style>
  <w:style w:type="character" w:customStyle="1" w:styleId="codeChar">
    <w:name w:val="code Char"/>
    <w:basedOn w:val="NoSpacingChar"/>
    <w:link w:val="code"/>
    <w:rsid w:val="00DD22D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71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D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3D"/>
  </w:style>
  <w:style w:type="paragraph" w:styleId="Footer">
    <w:name w:val="footer"/>
    <w:basedOn w:val="Normal"/>
    <w:link w:val="Foot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3D"/>
  </w:style>
  <w:style w:type="paragraph" w:styleId="BalloonText">
    <w:name w:val="Balloon Text"/>
    <w:basedOn w:val="Normal"/>
    <w:link w:val="BalloonTextChar"/>
    <w:uiPriority w:val="99"/>
    <w:semiHidden/>
    <w:unhideWhenUsed/>
    <w:rsid w:val="00BE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72"/>
    <w:rPr>
      <w:rFonts w:ascii="Tahoma" w:hAnsi="Tahoma" w:cs="Tahoma"/>
      <w:sz w:val="16"/>
      <w:szCs w:val="16"/>
    </w:rPr>
  </w:style>
  <w:style w:type="paragraph" w:customStyle="1" w:styleId="Abtracttitle">
    <w:name w:val="Abtracttitle"/>
    <w:basedOn w:val="Normal"/>
    <w:link w:val="AbtracttitleChar"/>
    <w:qFormat/>
    <w:rsid w:val="009525A9"/>
    <w:pPr>
      <w:pBdr>
        <w:bottom w:val="single" w:sz="4" w:space="1" w:color="auto"/>
      </w:pBdr>
      <w:tabs>
        <w:tab w:val="left" w:pos="2390"/>
      </w:tabs>
    </w:pPr>
    <w:rPr>
      <w:b/>
      <w:sz w:val="40"/>
      <w:szCs w:val="36"/>
    </w:rPr>
  </w:style>
  <w:style w:type="character" w:customStyle="1" w:styleId="AbtracttitleChar">
    <w:name w:val="Abtracttitle Char"/>
    <w:basedOn w:val="DefaultParagraphFont"/>
    <w:link w:val="Abtracttitle"/>
    <w:rsid w:val="009525A9"/>
    <w:rPr>
      <w:rFonts w:ascii="Calibri" w:hAnsi="Calibri"/>
      <w:b/>
      <w:sz w:val="40"/>
      <w:szCs w:val="36"/>
    </w:rPr>
  </w:style>
  <w:style w:type="table" w:customStyle="1" w:styleId="TableGrid0">
    <w:name w:val="TableGrid"/>
    <w:rsid w:val="009525A9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BA7AE1"/>
    <w:pPr>
      <w:spacing w:after="0" w:line="240" w:lineRule="auto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897"/>
    <w:pPr>
      <w:spacing w:after="0" w:line="240" w:lineRule="auto"/>
    </w:pPr>
    <w:rPr>
      <w:rFonts w:asciiTheme="minorHAnsi" w:eastAsiaTheme="minorHAnsi" w:hAnsiTheme="minorHAns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897"/>
    <w:rPr>
      <w:rFonts w:eastAsiaTheme="minorHAns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A58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54C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bremer.org/x86-api-hooking-demystified/" TargetMode="External"/><Relationship Id="rId18" Type="http://schemas.openxmlformats.org/officeDocument/2006/relationships/hyperlink" Target="http://jbremer.org/x86-api-hooking-demystified/" TargetMode="External"/><Relationship Id="rId26" Type="http://schemas.openxmlformats.org/officeDocument/2006/relationships/hyperlink" Target="http://jbremer.org/x86-api-hooking-demystified/" TargetMode="External"/><Relationship Id="rId39" Type="http://schemas.openxmlformats.org/officeDocument/2006/relationships/hyperlink" Target="http://www.symantec.com/connect/blogs/trojanhydraq-incident-analysis-aurora-0-day-exploit" TargetMode="External"/><Relationship Id="rId21" Type="http://schemas.openxmlformats.org/officeDocument/2006/relationships/hyperlink" Target="http://jbremer.org/x86-api-hooking-demystified/" TargetMode="External"/><Relationship Id="rId34" Type="http://schemas.openxmlformats.org/officeDocument/2006/relationships/hyperlink" Target="http://www.symantec.com/connect/blogs/trojanhydraq-incident-analysis-aurora-0-day-exploit" TargetMode="External"/><Relationship Id="rId42" Type="http://schemas.openxmlformats.org/officeDocument/2006/relationships/hyperlink" Target="http://www.symantec.com/connect/blogs/trojanhydraq-incident-analysis-aurora-0-day-exploit" TargetMode="External"/><Relationship Id="rId47" Type="http://schemas.openxmlformats.org/officeDocument/2006/relationships/image" Target="media/image2.png"/><Relationship Id="rId50" Type="http://schemas.openxmlformats.org/officeDocument/2006/relationships/image" Target="media/image5.jpe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jbremer.org/x86-api-hooking-demystified/" TargetMode="External"/><Relationship Id="rId29" Type="http://schemas.openxmlformats.org/officeDocument/2006/relationships/hyperlink" Target="https://developer.chrome.com/extensions/manifest" TargetMode="External"/><Relationship Id="rId11" Type="http://schemas.openxmlformats.org/officeDocument/2006/relationships/footer" Target="footer2.xml"/><Relationship Id="rId24" Type="http://schemas.openxmlformats.org/officeDocument/2006/relationships/hyperlink" Target="http://jbremer.org/x86-api-hooking-demystified/" TargetMode="External"/><Relationship Id="rId32" Type="http://schemas.openxmlformats.org/officeDocument/2006/relationships/hyperlink" Target="http://www.symantec.com/connect/blogs/trojanhydraq-incident-analysis-aurora-0-day-exploit" TargetMode="External"/><Relationship Id="rId37" Type="http://schemas.openxmlformats.org/officeDocument/2006/relationships/hyperlink" Target="http://www.symantec.com/connect/blogs/trojanhydraq-incident-analysis-aurora-0-day-exploit" TargetMode="External"/><Relationship Id="rId40" Type="http://schemas.openxmlformats.org/officeDocument/2006/relationships/hyperlink" Target="http://www.symantec.com/connect/blogs/trojanhydraq-incident-analysis-aurora-0-day-exploit" TargetMode="External"/><Relationship Id="rId45" Type="http://schemas.openxmlformats.org/officeDocument/2006/relationships/hyperlink" Target="http://www.symantec.com/connect/blogs/trojanhydraq-incident-analysis-aurora-0-day-exploit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openxmlformats.org/officeDocument/2006/relationships/hyperlink" Target="http://jbremer.org/x86-api-hooking-demystified/" TargetMode="External"/><Relationship Id="rId31" Type="http://schemas.openxmlformats.org/officeDocument/2006/relationships/hyperlink" Target="https://developer.chrome.com/extensions/webRequest" TargetMode="External"/><Relationship Id="rId44" Type="http://schemas.openxmlformats.org/officeDocument/2006/relationships/hyperlink" Target="http://www.symantec.com/connect/blogs/trojanhydraq-incident-analysis-aurora-0-day-exploit" TargetMode="External"/><Relationship Id="rId52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jbremer.org/x86-api-hooking-demystified/" TargetMode="External"/><Relationship Id="rId22" Type="http://schemas.openxmlformats.org/officeDocument/2006/relationships/hyperlink" Target="http://jbremer.org/x86-api-hooking-demystified/" TargetMode="External"/><Relationship Id="rId27" Type="http://schemas.openxmlformats.org/officeDocument/2006/relationships/hyperlink" Target="http://jbremer.org/x86-api-hooking-demystified/" TargetMode="External"/><Relationship Id="rId30" Type="http://schemas.openxmlformats.org/officeDocument/2006/relationships/hyperlink" Target="https://developer.chrome.com/extensions/webRequest" TargetMode="External"/><Relationship Id="rId35" Type="http://schemas.openxmlformats.org/officeDocument/2006/relationships/hyperlink" Target="http://www.symantec.com/connect/blogs/trojanhydraq-incident-analysis-aurora-0-day-exploit" TargetMode="External"/><Relationship Id="rId43" Type="http://schemas.openxmlformats.org/officeDocument/2006/relationships/hyperlink" Target="http://www.symantec.com/connect/blogs/trojanhydraq-incident-analysis-aurora-0-day-exploit" TargetMode="External"/><Relationship Id="rId48" Type="http://schemas.openxmlformats.org/officeDocument/2006/relationships/image" Target="media/image3.png"/><Relationship Id="rId8" Type="http://schemas.openxmlformats.org/officeDocument/2006/relationships/endnotes" Target="endnotes.xml"/><Relationship Id="rId51" Type="http://schemas.openxmlformats.org/officeDocument/2006/relationships/footer" Target="footer3.xml"/><Relationship Id="rId3" Type="http://schemas.openxmlformats.org/officeDocument/2006/relationships/numbering" Target="numbering.xml"/><Relationship Id="rId12" Type="http://schemas.openxmlformats.org/officeDocument/2006/relationships/hyperlink" Target="http://jbremer.org/x86-api-hooking-demystified/" TargetMode="External"/><Relationship Id="rId17" Type="http://schemas.openxmlformats.org/officeDocument/2006/relationships/hyperlink" Target="http://jbremer.org/x86-api-hooking-demystified/" TargetMode="External"/><Relationship Id="rId25" Type="http://schemas.openxmlformats.org/officeDocument/2006/relationships/hyperlink" Target="http://jbremer.org/x86-api-hooking-demystified/" TargetMode="External"/><Relationship Id="rId33" Type="http://schemas.openxmlformats.org/officeDocument/2006/relationships/hyperlink" Target="http://www.symantec.com/connect/blogs/trojanhydraq-incident-analysis-aurora-0-day-exploit" TargetMode="External"/><Relationship Id="rId38" Type="http://schemas.openxmlformats.org/officeDocument/2006/relationships/hyperlink" Target="http://www.symantec.com/connect/blogs/trojanhydraq-incident-analysis-aurora-0-day-exploit" TargetMode="External"/><Relationship Id="rId46" Type="http://schemas.openxmlformats.org/officeDocument/2006/relationships/hyperlink" Target="http://libweb.anglia.ac.uk/referencing/harvard.htm" TargetMode="External"/><Relationship Id="rId20" Type="http://schemas.openxmlformats.org/officeDocument/2006/relationships/hyperlink" Target="http://jbremer.org/x86-api-hooking-demystified/" TargetMode="External"/><Relationship Id="rId41" Type="http://schemas.openxmlformats.org/officeDocument/2006/relationships/hyperlink" Target="http://www.symantec.com/connect/blogs/trojanhydraq-incident-analysis-aurora-0-day-exploit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jbremer.org/x86-api-hooking-demystified/" TargetMode="External"/><Relationship Id="rId23" Type="http://schemas.openxmlformats.org/officeDocument/2006/relationships/hyperlink" Target="http://jbremer.org/x86-api-hooking-demystified/" TargetMode="External"/><Relationship Id="rId28" Type="http://schemas.openxmlformats.org/officeDocument/2006/relationships/hyperlink" Target="https://developer.chrome.com/extensions/manifest" TargetMode="External"/><Relationship Id="rId36" Type="http://schemas.openxmlformats.org/officeDocument/2006/relationships/hyperlink" Target="http://www.symantec.com/connect/blogs/trojanhydraq-incident-analysis-aurora-0-day-exploit" TargetMode="External"/><Relationship Id="rId4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_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371CB93-5161-491D-9481-A0E9B3A481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1110</TotalTime>
  <Pages>12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</dc:creator>
  <cp:keywords/>
  <dc:description/>
  <cp:lastModifiedBy>MYLES DANIELS</cp:lastModifiedBy>
  <cp:revision>1</cp:revision>
  <dcterms:created xsi:type="dcterms:W3CDTF">2024-04-03T07:16:00Z</dcterms:created>
  <dcterms:modified xsi:type="dcterms:W3CDTF">2024-04-09T11:01:00Z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